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BF65" w14:textId="77777777" w:rsidR="005554CD" w:rsidRPr="00FB68E6" w:rsidRDefault="005554CD" w:rsidP="00B964C0">
      <w:pPr>
        <w:jc w:val="right"/>
        <w:rPr>
          <w:b/>
          <w:caps/>
          <w:sz w:val="36"/>
          <w:szCs w:val="36"/>
        </w:rPr>
      </w:pPr>
    </w:p>
    <w:p w14:paraId="0A957197" w14:textId="77777777" w:rsidR="00A85994" w:rsidRPr="00FB68E6" w:rsidRDefault="00A85994" w:rsidP="00146657">
      <w:pPr>
        <w:pStyle w:val="Title"/>
        <w:ind w:left="1276"/>
        <w:rPr>
          <w:sz w:val="48"/>
          <w:szCs w:val="48"/>
        </w:rPr>
      </w:pPr>
    </w:p>
    <w:p w14:paraId="223376EA" w14:textId="77777777" w:rsidR="002C6AA1" w:rsidRPr="00FB68E6" w:rsidRDefault="002C6AA1" w:rsidP="00CA3D72">
      <w:pPr>
        <w:pStyle w:val="Title"/>
        <w:tabs>
          <w:tab w:val="left" w:pos="1276"/>
          <w:tab w:val="left" w:pos="3402"/>
        </w:tabs>
        <w:ind w:left="426" w:right="425"/>
        <w:rPr>
          <w:sz w:val="50"/>
          <w:szCs w:val="50"/>
        </w:rPr>
      </w:pPr>
    </w:p>
    <w:p w14:paraId="75A9DA1F" w14:textId="74506060" w:rsidR="00A92071" w:rsidRPr="008273CA" w:rsidRDefault="00AC0C02" w:rsidP="008273CA">
      <w:pPr>
        <w:pStyle w:val="Title"/>
        <w:tabs>
          <w:tab w:val="left" w:pos="1276"/>
          <w:tab w:val="left" w:pos="3402"/>
        </w:tabs>
        <w:ind w:left="426" w:right="425"/>
        <w:rPr>
          <w:sz w:val="48"/>
          <w:szCs w:val="48"/>
        </w:rPr>
        <w:sectPr w:rsidR="00A92071" w:rsidRPr="008273CA" w:rsidSect="007531E4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418" w:right="1134" w:bottom="1985" w:left="1134" w:header="680" w:footer="680" w:gutter="0"/>
          <w:cols w:space="708"/>
          <w:docGrid w:linePitch="360"/>
        </w:sectPr>
      </w:pPr>
      <w:r w:rsidRPr="00FB68E6">
        <w:rPr>
          <w:sz w:val="48"/>
          <w:szCs w:val="48"/>
        </w:rPr>
        <w:t xml:space="preserve">Agitavit </w:t>
      </w:r>
      <w:proofErr w:type="spellStart"/>
      <w:r w:rsidR="00FB68E6" w:rsidRPr="00FB68E6">
        <w:rPr>
          <w:sz w:val="48"/>
          <w:szCs w:val="48"/>
        </w:rPr>
        <w:t>Solution</w:t>
      </w:r>
      <w:r w:rsidR="00D11CF2">
        <w:rPr>
          <w:sz w:val="48"/>
          <w:szCs w:val="48"/>
        </w:rPr>
        <w:t>s</w:t>
      </w:r>
      <w:proofErr w:type="spellEnd"/>
      <w:r w:rsidR="00FB68E6" w:rsidRPr="00FB68E6">
        <w:rPr>
          <w:sz w:val="48"/>
          <w:szCs w:val="48"/>
        </w:rPr>
        <w:t xml:space="preserve"> </w:t>
      </w:r>
      <w:r w:rsidR="00D11CF2">
        <w:rPr>
          <w:sz w:val="48"/>
          <w:szCs w:val="48"/>
        </w:rPr>
        <w:t>–</w:t>
      </w:r>
      <w:r w:rsidRPr="00FB68E6">
        <w:rPr>
          <w:sz w:val="48"/>
          <w:szCs w:val="48"/>
        </w:rPr>
        <w:t xml:space="preserve"> </w:t>
      </w:r>
      <w:r w:rsidR="003A2A36" w:rsidRPr="00FB68E6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1E5519" wp14:editId="78B3AC6B">
                <wp:simplePos x="0" y="0"/>
                <wp:positionH relativeFrom="column">
                  <wp:posOffset>190500</wp:posOffset>
                </wp:positionH>
                <wp:positionV relativeFrom="margin">
                  <wp:posOffset>5432600</wp:posOffset>
                </wp:positionV>
                <wp:extent cx="5384165" cy="684530"/>
                <wp:effectExtent l="0" t="0" r="698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BE946" w14:textId="3BC5A26F" w:rsidR="003A2A36" w:rsidRPr="00E45DA3" w:rsidRDefault="00FB68E6" w:rsidP="003A2A36">
                            <w:pPr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PRIPRAVIL</w:t>
                            </w:r>
                            <w:r w:rsidR="00D11CF2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A</w:t>
                            </w:r>
                            <w:r w:rsidR="003A2A36" w:rsidRPr="00E45DA3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A06B7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Tomaž Kuralt in Gregor Pevec</w:t>
                            </w:r>
                          </w:p>
                          <w:p w14:paraId="0FF0FC1F" w14:textId="4A515B7C" w:rsidR="003A2A36" w:rsidRPr="00E45DA3" w:rsidRDefault="00FB68E6" w:rsidP="003A2A36">
                            <w:pPr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DATUM</w:t>
                            </w:r>
                            <w:r w:rsidR="003A2A36" w:rsidRPr="00E45DA3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E6DA3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11</w:t>
                            </w:r>
                            <w:r w:rsidR="00D11CF2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0E6DA3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3</w:t>
                            </w:r>
                            <w:r w:rsidR="00D11CF2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. 202</w:t>
                            </w:r>
                            <w:r w:rsidR="000E6DA3">
                              <w:rPr>
                                <w:b/>
                                <w:color w:val="807F83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E5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427.75pt;width:423.95pt;height:53.9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" stroked="f">
                <v:textbox style="mso-fit-shape-to-text:t">
                  <w:txbxContent>
                    <w:p w14:paraId="3CBBE946" w14:textId="3BC5A26F" w:rsidR="003A2A36" w:rsidRPr="00E45DA3" w:rsidRDefault="00FB68E6" w:rsidP="003A2A36">
                      <w:pPr>
                        <w:rPr>
                          <w:b/>
                          <w:color w:val="807F83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807F83"/>
                          <w:sz w:val="22"/>
                          <w:szCs w:val="22"/>
                        </w:rPr>
                        <w:t>PRIPRAVIL</w:t>
                      </w:r>
                      <w:r w:rsidR="00D11CF2">
                        <w:rPr>
                          <w:b/>
                          <w:color w:val="807F83"/>
                          <w:sz w:val="22"/>
                          <w:szCs w:val="22"/>
                        </w:rPr>
                        <w:t>A</w:t>
                      </w:r>
                      <w:r w:rsidR="003A2A36" w:rsidRPr="00E45DA3">
                        <w:rPr>
                          <w:b/>
                          <w:color w:val="807F83"/>
                          <w:sz w:val="22"/>
                          <w:szCs w:val="22"/>
                        </w:rPr>
                        <w:t xml:space="preserve">: </w:t>
                      </w:r>
                      <w:r w:rsidR="00FA06B7">
                        <w:rPr>
                          <w:b/>
                          <w:color w:val="807F83"/>
                          <w:sz w:val="22"/>
                          <w:szCs w:val="22"/>
                        </w:rPr>
                        <w:t>Tomaž Kuralt in Gregor Pevec</w:t>
                      </w:r>
                    </w:p>
                    <w:p w14:paraId="0FF0FC1F" w14:textId="4A515B7C" w:rsidR="003A2A36" w:rsidRPr="00E45DA3" w:rsidRDefault="00FB68E6" w:rsidP="003A2A36">
                      <w:pPr>
                        <w:rPr>
                          <w:b/>
                          <w:color w:val="807F83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807F83"/>
                          <w:sz w:val="22"/>
                          <w:szCs w:val="22"/>
                        </w:rPr>
                        <w:t>DATUM</w:t>
                      </w:r>
                      <w:r w:rsidR="003A2A36" w:rsidRPr="00E45DA3">
                        <w:rPr>
                          <w:b/>
                          <w:color w:val="807F83"/>
                          <w:sz w:val="22"/>
                          <w:szCs w:val="22"/>
                        </w:rPr>
                        <w:t xml:space="preserve">: </w:t>
                      </w:r>
                      <w:r w:rsidR="000E6DA3">
                        <w:rPr>
                          <w:b/>
                          <w:color w:val="807F83"/>
                          <w:sz w:val="22"/>
                          <w:szCs w:val="22"/>
                        </w:rPr>
                        <w:t>11</w:t>
                      </w:r>
                      <w:r w:rsidR="00D11CF2">
                        <w:rPr>
                          <w:b/>
                          <w:color w:val="807F83"/>
                          <w:sz w:val="22"/>
                          <w:szCs w:val="22"/>
                        </w:rPr>
                        <w:t xml:space="preserve">. </w:t>
                      </w:r>
                      <w:r w:rsidR="000E6DA3">
                        <w:rPr>
                          <w:b/>
                          <w:color w:val="807F83"/>
                          <w:sz w:val="22"/>
                          <w:szCs w:val="22"/>
                        </w:rPr>
                        <w:t>3</w:t>
                      </w:r>
                      <w:r w:rsidR="00D11CF2">
                        <w:rPr>
                          <w:b/>
                          <w:color w:val="807F83"/>
                          <w:sz w:val="22"/>
                          <w:szCs w:val="22"/>
                        </w:rPr>
                        <w:t>. 202</w:t>
                      </w:r>
                      <w:r w:rsidR="000E6DA3">
                        <w:rPr>
                          <w:b/>
                          <w:color w:val="807F83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FA06B7">
        <w:rPr>
          <w:sz w:val="48"/>
          <w:szCs w:val="48"/>
        </w:rPr>
        <w:t xml:space="preserve">Junior Software </w:t>
      </w:r>
      <w:proofErr w:type="spellStart"/>
      <w:r w:rsidR="00FA06B7">
        <w:rPr>
          <w:sz w:val="48"/>
          <w:szCs w:val="48"/>
        </w:rPr>
        <w:t>Developer</w:t>
      </w:r>
      <w:proofErr w:type="spellEnd"/>
    </w:p>
    <w:p w14:paraId="4EA6547F" w14:textId="37DF6886" w:rsidR="00534F0C" w:rsidRDefault="005A43E2" w:rsidP="00534F0C">
      <w:pPr>
        <w:pStyle w:val="Heading1"/>
      </w:pPr>
      <w:proofErr w:type="spellStart"/>
      <w:r w:rsidRPr="005A43E2">
        <w:lastRenderedPageBreak/>
        <w:t>Secure</w:t>
      </w:r>
      <w:proofErr w:type="spellEnd"/>
      <w:r w:rsidRPr="005A43E2">
        <w:t xml:space="preserve"> APP </w:t>
      </w:r>
      <w:proofErr w:type="spellStart"/>
      <w:r w:rsidRPr="005A43E2">
        <w:t>for</w:t>
      </w:r>
      <w:proofErr w:type="spellEnd"/>
      <w:r w:rsidRPr="005A43E2">
        <w:t xml:space="preserve"> </w:t>
      </w:r>
      <w:proofErr w:type="spellStart"/>
      <w:r w:rsidRPr="005A43E2">
        <w:t>shortening</w:t>
      </w:r>
      <w:proofErr w:type="spellEnd"/>
      <w:r w:rsidRPr="005A43E2">
        <w:t xml:space="preserve"> </w:t>
      </w:r>
      <w:proofErr w:type="spellStart"/>
      <w:r w:rsidRPr="005A43E2">
        <w:t>URLs</w:t>
      </w:r>
      <w:proofErr w:type="spellEnd"/>
    </w:p>
    <w:p w14:paraId="2F7A3EE3" w14:textId="5EA558D2" w:rsidR="00DC7EE1" w:rsidRDefault="00DC7EE1" w:rsidP="00DC7EE1">
      <w:proofErr w:type="spellStart"/>
      <w:r>
        <w:t>Develop</w:t>
      </w:r>
      <w:proofErr w:type="spellEnd"/>
      <w:r>
        <w:t xml:space="preserve"> a </w:t>
      </w:r>
      <w:proofErr w:type="spellStart"/>
      <w:r>
        <w:t>minimalistic</w:t>
      </w:r>
      <w:proofErr w:type="spellEnd"/>
      <w:r>
        <w:t xml:space="preserve"> URL </w:t>
      </w:r>
      <w:proofErr w:type="spellStart"/>
      <w:r>
        <w:t>shortening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data store.</w:t>
      </w:r>
    </w:p>
    <w:p w14:paraId="7FCB66B3" w14:textId="77777777" w:rsidR="00DC7EE1" w:rsidRDefault="00DC7EE1" w:rsidP="00DC7EE1">
      <w:proofErr w:type="spellStart"/>
      <w:r>
        <w:t>The</w:t>
      </w:r>
      <w:proofErr w:type="spellEnd"/>
      <w:r>
        <w:t xml:space="preserve"> API </w:t>
      </w:r>
      <w:proofErr w:type="spellStart"/>
      <w:r>
        <w:t>should</w:t>
      </w:r>
      <w:proofErr w:type="spellEnd"/>
      <w:r>
        <w:t>:</w:t>
      </w:r>
    </w:p>
    <w:p w14:paraId="392FD1DF" w14:textId="564EE8E1" w:rsidR="00DC7EE1" w:rsidRDefault="00DC7EE1" w:rsidP="00DC7EE1">
      <w:pPr>
        <w:pStyle w:val="ListParagraph"/>
        <w:numPr>
          <w:ilvl w:val="0"/>
          <w:numId w:val="46"/>
        </w:numPr>
      </w:pPr>
      <w:proofErr w:type="spellStart"/>
      <w:r>
        <w:t>accept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shortened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;</w:t>
      </w:r>
    </w:p>
    <w:p w14:paraId="7A9320C4" w14:textId="0CE2F5CB" w:rsidR="00DC7EE1" w:rsidRDefault="00DC7EE1" w:rsidP="00DC7EE1">
      <w:pPr>
        <w:pStyle w:val="ListParagraph"/>
        <w:numPr>
          <w:ilvl w:val="0"/>
          <w:numId w:val="46"/>
        </w:numPr>
      </w:pPr>
      <w:proofErr w:type="spellStart"/>
      <w:r>
        <w:t>redirect</w:t>
      </w:r>
      <w:proofErr w:type="spellEnd"/>
      <w:r>
        <w:t xml:space="preserve"> to </w:t>
      </w:r>
      <w:proofErr w:type="spellStart"/>
      <w:r>
        <w:t>origininal</w:t>
      </w:r>
      <w:proofErr w:type="spellEnd"/>
      <w:r>
        <w:t xml:space="preserve"> URL;</w:t>
      </w:r>
    </w:p>
    <w:p w14:paraId="795CE75A" w14:textId="69F99EE9" w:rsidR="00DC7EE1" w:rsidRDefault="00DC7EE1" w:rsidP="00DC7EE1">
      <w:pPr>
        <w:pStyle w:val="ListParagraph"/>
        <w:numPr>
          <w:ilvl w:val="0"/>
          <w:numId w:val="46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, </w:t>
      </w:r>
      <w:proofErr w:type="spellStart"/>
      <w:r>
        <w:t>creation</w:t>
      </w:r>
      <w:proofErr w:type="spellEnd"/>
      <w:r>
        <w:t xml:space="preserve"> date, </w:t>
      </w:r>
      <w:proofErr w:type="spellStart"/>
      <w:r>
        <w:t>etc</w:t>
      </w:r>
      <w:proofErr w:type="spellEnd"/>
      <w:r>
        <w:t>);</w:t>
      </w:r>
    </w:p>
    <w:p w14:paraId="7C24541D" w14:textId="43536F0B" w:rsidR="00DC7EE1" w:rsidRDefault="00DC7EE1" w:rsidP="00DC7EE1">
      <w:pPr>
        <w:pStyle w:val="ListParagraph"/>
        <w:numPr>
          <w:ilvl w:val="0"/>
          <w:numId w:val="46"/>
        </w:numPr>
      </w:pPr>
      <w:r>
        <w:t xml:space="preserve">be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limit </w:t>
      </w:r>
      <w:proofErr w:type="spellStart"/>
      <w:r>
        <w:t>requests</w:t>
      </w:r>
      <w:proofErr w:type="spellEnd"/>
      <w:r>
        <w:t xml:space="preserve"> per minute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;</w:t>
      </w:r>
    </w:p>
    <w:p w14:paraId="18BBD672" w14:textId="77777777" w:rsidR="00DC7EE1" w:rsidRDefault="00DC7EE1" w:rsidP="00DC7EE1">
      <w:proofErr w:type="spellStart"/>
      <w:r>
        <w:t>Tech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: .NET, </w:t>
      </w:r>
      <w:proofErr w:type="spellStart"/>
      <w:r>
        <w:t>React</w:t>
      </w:r>
      <w:proofErr w:type="spellEnd"/>
    </w:p>
    <w:p w14:paraId="36AF3F22" w14:textId="791E9B44" w:rsidR="00F452B0" w:rsidRPr="00C913FA" w:rsidRDefault="00DC7EE1" w:rsidP="00DC7EE1">
      <w:pPr>
        <w:rPr>
          <w:b/>
          <w:bCs/>
        </w:rPr>
      </w:pPr>
      <w:proofErr w:type="spellStart"/>
      <w:r w:rsidRPr="00C913FA">
        <w:rPr>
          <w:b/>
          <w:bCs/>
        </w:rPr>
        <w:t>Push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your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code</w:t>
      </w:r>
      <w:proofErr w:type="spellEnd"/>
      <w:r w:rsidRPr="00C913FA">
        <w:rPr>
          <w:b/>
          <w:bCs/>
        </w:rPr>
        <w:t xml:space="preserve"> to </w:t>
      </w:r>
      <w:proofErr w:type="spellStart"/>
      <w:r w:rsidRPr="00C913FA">
        <w:rPr>
          <w:b/>
          <w:bCs/>
        </w:rPr>
        <w:t>your</w:t>
      </w:r>
      <w:proofErr w:type="spellEnd"/>
      <w:r w:rsidRPr="00C913FA">
        <w:rPr>
          <w:b/>
          <w:bCs/>
        </w:rPr>
        <w:t xml:space="preserve"> GIT </w:t>
      </w:r>
      <w:proofErr w:type="spellStart"/>
      <w:r w:rsidRPr="00C913FA">
        <w:rPr>
          <w:b/>
          <w:bCs/>
        </w:rPr>
        <w:t>and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provide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us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with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access</w:t>
      </w:r>
      <w:proofErr w:type="spellEnd"/>
      <w:r w:rsidRPr="00C913FA">
        <w:rPr>
          <w:b/>
          <w:bCs/>
        </w:rPr>
        <w:t xml:space="preserve"> to </w:t>
      </w:r>
      <w:proofErr w:type="spellStart"/>
      <w:r w:rsidRPr="00C913FA">
        <w:rPr>
          <w:b/>
          <w:bCs/>
        </w:rPr>
        <w:t>the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repository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once</w:t>
      </w:r>
      <w:proofErr w:type="spellEnd"/>
      <w:r w:rsidRPr="00C913FA">
        <w:rPr>
          <w:b/>
          <w:bCs/>
        </w:rPr>
        <w:t xml:space="preserve"> </w:t>
      </w:r>
      <w:proofErr w:type="spellStart"/>
      <w:r w:rsidRPr="00C913FA">
        <w:rPr>
          <w:b/>
          <w:bCs/>
        </w:rPr>
        <w:t>completed</w:t>
      </w:r>
      <w:proofErr w:type="spellEnd"/>
      <w:r w:rsidRPr="00C913FA">
        <w:rPr>
          <w:b/>
          <w:bCs/>
        </w:rPr>
        <w:t>.</w:t>
      </w:r>
    </w:p>
    <w:sectPr w:rsidR="00F452B0" w:rsidRPr="00C913FA" w:rsidSect="00643393">
      <w:headerReference w:type="default" r:id="rId15"/>
      <w:footerReference w:type="default" r:id="rId16"/>
      <w:pgSz w:w="11907" w:h="16840" w:code="9"/>
      <w:pgMar w:top="1418" w:right="1134" w:bottom="1418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3818" w14:textId="77777777" w:rsidR="001203E6" w:rsidRDefault="001203E6">
      <w:r>
        <w:separator/>
      </w:r>
    </w:p>
  </w:endnote>
  <w:endnote w:type="continuationSeparator" w:id="0">
    <w:p w14:paraId="30CC6CEF" w14:textId="77777777" w:rsidR="001203E6" w:rsidRDefault="001203E6">
      <w:r>
        <w:continuationSeparator/>
      </w:r>
    </w:p>
  </w:endnote>
  <w:endnote w:type="continuationNotice" w:id="1">
    <w:p w14:paraId="018704E3" w14:textId="77777777" w:rsidR="001203E6" w:rsidRDefault="001203E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Univer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85BE" w14:textId="77777777" w:rsidR="00B13322" w:rsidRDefault="00375954" w:rsidP="00B133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3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594BB" w14:textId="77777777" w:rsidR="00B13322" w:rsidRDefault="00B13322" w:rsidP="00B133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FD07B" w14:textId="77777777" w:rsidR="00436D17" w:rsidRDefault="00436D17" w:rsidP="001767D3">
    <w:pPr>
      <w:pStyle w:val="Footer"/>
      <w:jc w:val="center"/>
      <w:rPr>
        <w:color w:val="595959" w:themeColor="text1" w:themeTint="A6"/>
        <w:sz w:val="8"/>
        <w:szCs w:val="8"/>
      </w:rPr>
    </w:pPr>
  </w:p>
  <w:p w14:paraId="76ADCDF4" w14:textId="77777777" w:rsidR="00436D17" w:rsidRPr="00864204" w:rsidRDefault="00436D17" w:rsidP="003D456A">
    <w:pPr>
      <w:pStyle w:val="Footer"/>
      <w:rPr>
        <w:color w:val="595959" w:themeColor="text1" w:themeTint="A6"/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4774" w14:textId="77777777" w:rsidR="00DC21D4" w:rsidRPr="00F43B0F" w:rsidRDefault="00F43B0F" w:rsidP="00D02CE1">
    <w:pPr>
      <w:pStyle w:val="Footer"/>
      <w:jc w:val="right"/>
      <w:rPr>
        <w:sz w:val="14"/>
        <w:szCs w:val="14"/>
      </w:rPr>
    </w:pPr>
    <w:r w:rsidRPr="00F43B0F">
      <w:rPr>
        <w:noProof/>
        <w:sz w:val="14"/>
        <w:szCs w:val="14"/>
      </w:rPr>
      <w:drawing>
        <wp:anchor distT="0" distB="0" distL="114300" distR="114300" simplePos="0" relativeHeight="251658242" behindDoc="0" locked="0" layoutInCell="1" allowOverlap="1" wp14:anchorId="46FA8658" wp14:editId="1400B26A">
          <wp:simplePos x="0" y="0"/>
          <wp:positionH relativeFrom="margin">
            <wp:posOffset>2646370</wp:posOffset>
          </wp:positionH>
          <wp:positionV relativeFrom="paragraph">
            <wp:posOffset>235732</wp:posOffset>
          </wp:positionV>
          <wp:extent cx="820699" cy="2336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99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8B0EED" w14:textId="77777777" w:rsidR="009442F9" w:rsidRDefault="00C913FA" w:rsidP="00D02CE1">
    <w:pPr>
      <w:pStyle w:val="Footer"/>
      <w:jc w:val="right"/>
      <w:rPr>
        <w:noProof/>
      </w:rPr>
    </w:pPr>
    <w:sdt>
      <w:sdtPr>
        <w:id w:val="1737272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7005C">
          <w:rPr>
            <w:bCs/>
            <w:color w:val="807F83"/>
            <w:lang w:val="en-GB"/>
          </w:rPr>
          <w:tab/>
        </w:r>
        <w:r w:rsidR="00E7005C">
          <w:rPr>
            <w:bCs/>
            <w:color w:val="807F83"/>
            <w:lang w:val="en-GB"/>
          </w:rPr>
          <w:tab/>
        </w:r>
        <w:r w:rsidR="00E7005C">
          <w:rPr>
            <w:bCs/>
            <w:color w:val="807F83"/>
            <w:lang w:val="en-GB"/>
          </w:rPr>
          <w:tab/>
        </w:r>
        <w:r w:rsidR="00E7005C" w:rsidRPr="00A21B4F">
          <w:rPr>
            <w:color w:val="807F83"/>
          </w:rPr>
          <w:t xml:space="preserve"> </w:t>
        </w:r>
        <w:r w:rsidR="009A639F" w:rsidRPr="00A21B4F">
          <w:rPr>
            <w:color w:val="807F83"/>
          </w:rPr>
          <w:fldChar w:fldCharType="begin"/>
        </w:r>
        <w:r w:rsidR="009A639F" w:rsidRPr="00A21B4F">
          <w:rPr>
            <w:color w:val="807F83"/>
          </w:rPr>
          <w:instrText xml:space="preserve"> PAGE   \* MERGEFORMAT </w:instrText>
        </w:r>
        <w:r w:rsidR="009A639F" w:rsidRPr="00A21B4F">
          <w:rPr>
            <w:color w:val="807F83"/>
          </w:rPr>
          <w:fldChar w:fldCharType="separate"/>
        </w:r>
        <w:r w:rsidR="00483E00" w:rsidRPr="00A21B4F">
          <w:rPr>
            <w:noProof/>
            <w:color w:val="807F83"/>
          </w:rPr>
          <w:t>2</w:t>
        </w:r>
        <w:r w:rsidR="009A639F" w:rsidRPr="00A21B4F">
          <w:rPr>
            <w:noProof/>
            <w:color w:val="807F83"/>
          </w:rPr>
          <w:fldChar w:fldCharType="end"/>
        </w:r>
        <w:r w:rsidR="00D02CE1">
          <w:rPr>
            <w:noProof/>
            <w:color w:val="807F83"/>
          </w:rPr>
          <w:t xml:space="preserve">                     </w:t>
        </w:r>
      </w:sdtContent>
    </w:sdt>
  </w:p>
  <w:p w14:paraId="65C84F25" w14:textId="77777777" w:rsidR="00D02CE1" w:rsidRPr="004136E8" w:rsidRDefault="003B5409" w:rsidP="003B5409">
    <w:pPr>
      <w:pStyle w:val="Footer"/>
      <w:tabs>
        <w:tab w:val="left" w:pos="1500"/>
        <w:tab w:val="left" w:pos="3840"/>
      </w:tabs>
      <w:rPr>
        <w:color w:val="595959" w:themeColor="text1" w:themeTint="A6"/>
        <w:sz w:val="2"/>
        <w:szCs w:val="2"/>
      </w:rPr>
    </w:pPr>
    <w:r w:rsidRPr="004136E8">
      <w:rPr>
        <w:color w:val="595959" w:themeColor="text1" w:themeTint="A6"/>
        <w:sz w:val="2"/>
        <w:szCs w:val="2"/>
      </w:rPr>
      <w:tab/>
    </w:r>
    <w:r w:rsidRPr="004136E8">
      <w:rPr>
        <w:color w:val="595959" w:themeColor="text1" w:themeTint="A6"/>
        <w:sz w:val="2"/>
        <w:szCs w:val="2"/>
      </w:rPr>
      <w:tab/>
    </w:r>
    <w:r w:rsidRPr="004136E8">
      <w:rPr>
        <w:color w:val="595959" w:themeColor="text1" w:themeTint="A6"/>
        <w:sz w:val="2"/>
        <w:szCs w:val="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6349B" w14:textId="77777777" w:rsidR="001203E6" w:rsidRDefault="001203E6">
      <w:r>
        <w:separator/>
      </w:r>
    </w:p>
  </w:footnote>
  <w:footnote w:type="continuationSeparator" w:id="0">
    <w:p w14:paraId="2BA77736" w14:textId="77777777" w:rsidR="001203E6" w:rsidRDefault="001203E6">
      <w:r>
        <w:continuationSeparator/>
      </w:r>
    </w:p>
  </w:footnote>
  <w:footnote w:type="continuationNotice" w:id="1">
    <w:p w14:paraId="3CA41B09" w14:textId="77777777" w:rsidR="001203E6" w:rsidRDefault="001203E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5E80F" w14:textId="77777777" w:rsidR="002B612B" w:rsidRDefault="00335394">
    <w:pPr>
      <w:pStyle w:val="Header"/>
    </w:pPr>
    <w:r>
      <w:rPr>
        <w:noProof/>
      </w:rPr>
      <w:drawing>
        <wp:inline distT="0" distB="0" distL="0" distR="0" wp14:anchorId="691D2BBA" wp14:editId="1F237389">
          <wp:extent cx="5762625" cy="3400425"/>
          <wp:effectExtent l="0" t="0" r="0" b="0"/>
          <wp:docPr id="4" name="Picture 4" descr="krivulje naslov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rivulje naslovn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40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F3C8" w14:textId="77777777" w:rsidR="008C52F0" w:rsidRDefault="00223D8A" w:rsidP="003F44BE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E141700" wp14:editId="53C338BC">
          <wp:simplePos x="0" y="0"/>
          <wp:positionH relativeFrom="margin">
            <wp:posOffset>4551661</wp:posOffset>
          </wp:positionH>
          <wp:positionV relativeFrom="paragraph">
            <wp:posOffset>262792</wp:posOffset>
          </wp:positionV>
          <wp:extent cx="1550344" cy="44143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344" cy="441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8D1202" w14:textId="77777777" w:rsidR="008C52F0" w:rsidRPr="00C276EE" w:rsidRDefault="008C52F0" w:rsidP="00C276EE">
    <w:pPr>
      <w:pStyle w:val="Header"/>
      <w:spacing w:after="0"/>
      <w:jc w:val="right"/>
      <w:rPr>
        <w:sz w:val="16"/>
        <w:szCs w:val="16"/>
      </w:rPr>
    </w:pPr>
  </w:p>
  <w:p w14:paraId="55F87BBD" w14:textId="77777777" w:rsidR="000116A1" w:rsidRDefault="006F1365" w:rsidP="006F1365">
    <w:pPr>
      <w:pStyle w:val="Header"/>
      <w:tabs>
        <w:tab w:val="left" w:pos="7093"/>
      </w:tabs>
      <w:ind w:left="851"/>
    </w:pPr>
    <w:r>
      <w:tab/>
    </w:r>
    <w:r>
      <w:tab/>
    </w:r>
    <w:r>
      <w:tab/>
    </w:r>
  </w:p>
  <w:p w14:paraId="38AFF786" w14:textId="77777777" w:rsidR="00A92071" w:rsidRDefault="00A92071" w:rsidP="003F44BE">
    <w:pPr>
      <w:pStyle w:val="Header"/>
      <w:jc w:val="right"/>
    </w:pPr>
  </w:p>
  <w:p w14:paraId="51B79ECE" w14:textId="77777777" w:rsidR="00864204" w:rsidRDefault="00864204" w:rsidP="003F44BE">
    <w:pPr>
      <w:pStyle w:val="Header"/>
      <w:jc w:val="right"/>
    </w:pPr>
  </w:p>
  <w:p w14:paraId="0C54177C" w14:textId="77777777" w:rsidR="00AE6F40" w:rsidRDefault="00AE6F40" w:rsidP="003F44BE">
    <w:pPr>
      <w:pStyle w:val="Header"/>
      <w:jc w:val="right"/>
    </w:pPr>
  </w:p>
  <w:p w14:paraId="1115B0F0" w14:textId="77777777" w:rsidR="001746E7" w:rsidRDefault="001746E7" w:rsidP="003F44BE">
    <w:pPr>
      <w:pStyle w:val="Header"/>
      <w:jc w:val="right"/>
    </w:pPr>
  </w:p>
  <w:p w14:paraId="0831A635" w14:textId="77777777" w:rsidR="00864204" w:rsidRDefault="00864204" w:rsidP="003F44BE">
    <w:pPr>
      <w:pStyle w:val="Header"/>
      <w:jc w:val="right"/>
    </w:pPr>
  </w:p>
  <w:p w14:paraId="73C1E983" w14:textId="77777777" w:rsidR="00864204" w:rsidRDefault="00864204" w:rsidP="003F44BE">
    <w:pPr>
      <w:pStyle w:val="Header"/>
      <w:jc w:val="right"/>
    </w:pPr>
  </w:p>
  <w:p w14:paraId="71283183" w14:textId="77777777" w:rsidR="00864204" w:rsidRDefault="00864204" w:rsidP="00B964C0">
    <w:pPr>
      <w:pStyle w:val="Header"/>
    </w:pPr>
  </w:p>
  <w:p w14:paraId="2E005039" w14:textId="77777777" w:rsidR="00864204" w:rsidRDefault="002C6AA1" w:rsidP="003F44BE">
    <w:pPr>
      <w:pStyle w:val="Header"/>
      <w:jc w:val="right"/>
    </w:pPr>
    <w:r>
      <w:rPr>
        <w:noProof/>
        <w:sz w:val="32"/>
        <w:szCs w:val="32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64670E" wp14:editId="3DD246FF">
              <wp:simplePos x="0" y="0"/>
              <wp:positionH relativeFrom="leftMargin">
                <wp:posOffset>-1387366</wp:posOffset>
              </wp:positionH>
              <wp:positionV relativeFrom="paragraph">
                <wp:posOffset>748008</wp:posOffset>
              </wp:positionV>
              <wp:extent cx="2105992" cy="2133600"/>
              <wp:effectExtent l="0" t="0" r="8890" b="0"/>
              <wp:wrapNone/>
              <wp:docPr id="162" name="Group 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5992" cy="2133600"/>
                        <a:chOff x="0" y="0"/>
                        <a:chExt cx="2974400" cy="3009900"/>
                      </a:xfrm>
                    </wpg:grpSpPr>
                    <wps:wsp>
                      <wps:cNvPr id="163" name="Oval 163"/>
                      <wps:cNvSpPr/>
                      <wps:spPr>
                        <a:xfrm flipH="1">
                          <a:off x="989520" y="680244"/>
                          <a:ext cx="1984880" cy="1987000"/>
                        </a:xfrm>
                        <a:prstGeom prst="ellipse">
                          <a:avLst/>
                        </a:prstGeom>
                        <a:solidFill>
                          <a:srgbClr val="C412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4" name="Rectangle 164"/>
                      <wps:cNvSpPr/>
                      <wps:spPr>
                        <a:xfrm>
                          <a:off x="0" y="0"/>
                          <a:ext cx="198120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261FE46" id="Group 162" o:spid="_x0000_s1026" style="position:absolute;margin-left:-109.25pt;margin-top:58.9pt;width:165.85pt;height:168pt;z-index:251659264;mso-position-horizontal-relative:left-margin-area;mso-width-relative:margin" coordsize="29744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">
              <v:oval id="Oval 163" o:spid="_x0000_s1027" style="position:absolute;left:9895;top:6802;width:19849;height:1987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" fillcolor="#c41230" stroked="f" strokeweight="2pt"/>
              <v:rect id="Rectangle 164" o:spid="_x0000_s1028" style="position:absolute;width:19812;height:30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" fillcolor="white [3212]" stroked="f" strokeweight="2pt"/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2993" w14:textId="77777777" w:rsidR="00026CD2" w:rsidRDefault="008A71AF" w:rsidP="00783E1C">
    <w:pPr>
      <w:pStyle w:val="Header"/>
      <w:jc w:val="right"/>
    </w:pPr>
    <w:r w:rsidRPr="00E7005C">
      <w:rPr>
        <w:bCs/>
        <w:color w:val="807F83"/>
      </w:rPr>
      <w:t>Z</w:t>
    </w:r>
    <w:r>
      <w:rPr>
        <w:bCs/>
        <w:color w:val="807F83"/>
      </w:rPr>
      <w:t>AUPNO</w:t>
    </w:r>
  </w:p>
  <w:p w14:paraId="6627D97F" w14:textId="77777777" w:rsidR="00FE41D1" w:rsidRDefault="00FE41D1" w:rsidP="00783E1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C11"/>
    <w:multiLevelType w:val="hybridMultilevel"/>
    <w:tmpl w:val="2A6A97C0"/>
    <w:lvl w:ilvl="0" w:tplc="94225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77C9"/>
    <w:multiLevelType w:val="multilevel"/>
    <w:tmpl w:val="BF467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2146CF9"/>
    <w:multiLevelType w:val="hybridMultilevel"/>
    <w:tmpl w:val="6C20711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10A4"/>
    <w:multiLevelType w:val="hybridMultilevel"/>
    <w:tmpl w:val="12300B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578C"/>
    <w:multiLevelType w:val="hybridMultilevel"/>
    <w:tmpl w:val="DE9226C2"/>
    <w:lvl w:ilvl="0" w:tplc="0424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abstractNum w:abstractNumId="5" w15:restartNumberingAfterBreak="0">
    <w:nsid w:val="0BBC63B8"/>
    <w:multiLevelType w:val="hybridMultilevel"/>
    <w:tmpl w:val="9C6E938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7120C"/>
    <w:multiLevelType w:val="hybridMultilevel"/>
    <w:tmpl w:val="FAFADC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70605"/>
    <w:multiLevelType w:val="singleLevel"/>
    <w:tmpl w:val="804ECB22"/>
    <w:lvl w:ilvl="0">
      <w:numFmt w:val="bullet"/>
      <w:pStyle w:val="Bullet1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</w:abstractNum>
  <w:abstractNum w:abstractNumId="8" w15:restartNumberingAfterBreak="0">
    <w:nsid w:val="1C0B7657"/>
    <w:multiLevelType w:val="hybridMultilevel"/>
    <w:tmpl w:val="D5C69EC6"/>
    <w:lvl w:ilvl="0" w:tplc="32F8B4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5443F"/>
    <w:multiLevelType w:val="hybridMultilevel"/>
    <w:tmpl w:val="403E19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65700"/>
    <w:multiLevelType w:val="hybridMultilevel"/>
    <w:tmpl w:val="463E28E8"/>
    <w:lvl w:ilvl="0" w:tplc="0004E1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6E61"/>
    <w:multiLevelType w:val="hybridMultilevel"/>
    <w:tmpl w:val="9444A2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11A5"/>
    <w:multiLevelType w:val="hybridMultilevel"/>
    <w:tmpl w:val="2A3807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65BEE"/>
    <w:multiLevelType w:val="hybridMultilevel"/>
    <w:tmpl w:val="FD5A31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C271F"/>
    <w:multiLevelType w:val="hybridMultilevel"/>
    <w:tmpl w:val="C3A62862"/>
    <w:lvl w:ilvl="0" w:tplc="123CD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02EC5"/>
    <w:multiLevelType w:val="hybridMultilevel"/>
    <w:tmpl w:val="74AA34D2"/>
    <w:lvl w:ilvl="0" w:tplc="2D1ABE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99A6A66"/>
    <w:multiLevelType w:val="hybridMultilevel"/>
    <w:tmpl w:val="85582630"/>
    <w:lvl w:ilvl="0" w:tplc="666811BA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  <w:i w:val="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45D08"/>
    <w:multiLevelType w:val="hybridMultilevel"/>
    <w:tmpl w:val="68BEC1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6A24"/>
    <w:multiLevelType w:val="hybridMultilevel"/>
    <w:tmpl w:val="4A4C9A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04A9"/>
    <w:multiLevelType w:val="hybridMultilevel"/>
    <w:tmpl w:val="C3A62862"/>
    <w:lvl w:ilvl="0" w:tplc="123CD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A41C3"/>
    <w:multiLevelType w:val="hybridMultilevel"/>
    <w:tmpl w:val="56A08F12"/>
    <w:lvl w:ilvl="0" w:tplc="14A693A4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B67EB"/>
    <w:multiLevelType w:val="hybridMultilevel"/>
    <w:tmpl w:val="118207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1C57"/>
    <w:multiLevelType w:val="multilevel"/>
    <w:tmpl w:val="5EC64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9143CF"/>
    <w:multiLevelType w:val="hybridMultilevel"/>
    <w:tmpl w:val="00B68F26"/>
    <w:lvl w:ilvl="0" w:tplc="82BCC712">
      <w:numFmt w:val="bullet"/>
      <w:lvlText w:val="•"/>
      <w:lvlJc w:val="left"/>
      <w:pPr>
        <w:ind w:left="1070" w:hanging="710"/>
      </w:pPr>
      <w:rPr>
        <w:rFonts w:ascii="Trebuchet MS" w:eastAsia="Times New Roman" w:hAnsi="Trebuchet MS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87B21"/>
    <w:multiLevelType w:val="hybridMultilevel"/>
    <w:tmpl w:val="65524F40"/>
    <w:lvl w:ilvl="0" w:tplc="B71646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B76F6"/>
    <w:multiLevelType w:val="multilevel"/>
    <w:tmpl w:val="8DD6DC96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rebuchet MS" w:hAnsi="Trebuchet MS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rebuchet MS" w:hAnsi="Trebuchet MS" w:hint="default"/>
        <w:b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rebuchet MS" w:hAnsi="Trebuchet MS" w:hint="default"/>
        <w:b w:val="0"/>
        <w:i w:val="0"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rebuchet MS" w:hAnsi="Trebuchet MS" w:hint="default"/>
        <w:b w:val="0"/>
        <w:i w:val="0"/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rebuchet MS" w:hAnsi="Trebuchet MS" w:hint="default"/>
        <w:b w:val="0"/>
        <w:i w:val="0"/>
        <w:sz w:val="20"/>
        <w:szCs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rebuchet MS" w:hAnsi="Trebuchet MS" w:hint="default"/>
        <w:b w:val="0"/>
        <w:i w:val="0"/>
        <w:sz w:val="20"/>
        <w:szCs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rebuchet MS" w:hAnsi="Trebuchet MS" w:hint="default"/>
        <w:b w:val="0"/>
        <w:i w:val="0"/>
        <w:sz w:val="20"/>
        <w:szCs w:val="20"/>
      </w:rPr>
    </w:lvl>
  </w:abstractNum>
  <w:num w:numId="1" w16cid:durableId="734816944">
    <w:abstractNumId w:val="7"/>
  </w:num>
  <w:num w:numId="2" w16cid:durableId="1639727680">
    <w:abstractNumId w:val="4"/>
  </w:num>
  <w:num w:numId="3" w16cid:durableId="925191153">
    <w:abstractNumId w:val="25"/>
  </w:num>
  <w:num w:numId="4" w16cid:durableId="1244755512">
    <w:abstractNumId w:val="25"/>
  </w:num>
  <w:num w:numId="5" w16cid:durableId="872884216">
    <w:abstractNumId w:val="25"/>
  </w:num>
  <w:num w:numId="6" w16cid:durableId="246884007">
    <w:abstractNumId w:val="25"/>
  </w:num>
  <w:num w:numId="7" w16cid:durableId="351301348">
    <w:abstractNumId w:val="25"/>
  </w:num>
  <w:num w:numId="8" w16cid:durableId="1562862819">
    <w:abstractNumId w:val="25"/>
  </w:num>
  <w:num w:numId="9" w16cid:durableId="1778139187">
    <w:abstractNumId w:val="25"/>
  </w:num>
  <w:num w:numId="10" w16cid:durableId="35735635">
    <w:abstractNumId w:val="25"/>
  </w:num>
  <w:num w:numId="11" w16cid:durableId="1317564819">
    <w:abstractNumId w:val="25"/>
  </w:num>
  <w:num w:numId="12" w16cid:durableId="1579754135">
    <w:abstractNumId w:val="25"/>
  </w:num>
  <w:num w:numId="13" w16cid:durableId="1595867192">
    <w:abstractNumId w:val="7"/>
  </w:num>
  <w:num w:numId="14" w16cid:durableId="1981956891">
    <w:abstractNumId w:val="25"/>
  </w:num>
  <w:num w:numId="15" w16cid:durableId="494027763">
    <w:abstractNumId w:val="25"/>
  </w:num>
  <w:num w:numId="16" w16cid:durableId="382752585">
    <w:abstractNumId w:val="25"/>
  </w:num>
  <w:num w:numId="17" w16cid:durableId="177894853">
    <w:abstractNumId w:val="25"/>
  </w:num>
  <w:num w:numId="18" w16cid:durableId="509954963">
    <w:abstractNumId w:val="25"/>
  </w:num>
  <w:num w:numId="19" w16cid:durableId="1597206525">
    <w:abstractNumId w:val="25"/>
  </w:num>
  <w:num w:numId="20" w16cid:durableId="352415266">
    <w:abstractNumId w:val="25"/>
  </w:num>
  <w:num w:numId="21" w16cid:durableId="1261915202">
    <w:abstractNumId w:val="25"/>
  </w:num>
  <w:num w:numId="22" w16cid:durableId="1103063874">
    <w:abstractNumId w:val="25"/>
  </w:num>
  <w:num w:numId="23" w16cid:durableId="412894202">
    <w:abstractNumId w:val="7"/>
  </w:num>
  <w:num w:numId="24" w16cid:durableId="305204747">
    <w:abstractNumId w:val="10"/>
  </w:num>
  <w:num w:numId="25" w16cid:durableId="167409837">
    <w:abstractNumId w:val="8"/>
  </w:num>
  <w:num w:numId="26" w16cid:durableId="466165918">
    <w:abstractNumId w:val="24"/>
  </w:num>
  <w:num w:numId="27" w16cid:durableId="1387022112">
    <w:abstractNumId w:val="11"/>
  </w:num>
  <w:num w:numId="28" w16cid:durableId="1212764816">
    <w:abstractNumId w:val="18"/>
  </w:num>
  <w:num w:numId="29" w16cid:durableId="1901751254">
    <w:abstractNumId w:val="1"/>
  </w:num>
  <w:num w:numId="30" w16cid:durableId="821313177">
    <w:abstractNumId w:val="6"/>
  </w:num>
  <w:num w:numId="31" w16cid:durableId="1694571663">
    <w:abstractNumId w:val="9"/>
  </w:num>
  <w:num w:numId="32" w16cid:durableId="853766409">
    <w:abstractNumId w:val="17"/>
  </w:num>
  <w:num w:numId="33" w16cid:durableId="1092629226">
    <w:abstractNumId w:val="21"/>
  </w:num>
  <w:num w:numId="34" w16cid:durableId="218444175">
    <w:abstractNumId w:val="12"/>
  </w:num>
  <w:num w:numId="35" w16cid:durableId="821195487">
    <w:abstractNumId w:val="14"/>
  </w:num>
  <w:num w:numId="36" w16cid:durableId="1875996312">
    <w:abstractNumId w:val="19"/>
  </w:num>
  <w:num w:numId="37" w16cid:durableId="1683971885">
    <w:abstractNumId w:val="0"/>
  </w:num>
  <w:num w:numId="38" w16cid:durableId="658577587">
    <w:abstractNumId w:val="5"/>
  </w:num>
  <w:num w:numId="39" w16cid:durableId="1298268284">
    <w:abstractNumId w:val="2"/>
  </w:num>
  <w:num w:numId="40" w16cid:durableId="44180475">
    <w:abstractNumId w:val="3"/>
  </w:num>
  <w:num w:numId="41" w16cid:durableId="976760416">
    <w:abstractNumId w:val="20"/>
  </w:num>
  <w:num w:numId="42" w16cid:durableId="38559354">
    <w:abstractNumId w:val="15"/>
  </w:num>
  <w:num w:numId="43" w16cid:durableId="576669440">
    <w:abstractNumId w:val="22"/>
  </w:num>
  <w:num w:numId="44" w16cid:durableId="1089497092">
    <w:abstractNumId w:val="16"/>
  </w:num>
  <w:num w:numId="45" w16cid:durableId="1691956765">
    <w:abstractNumId w:val="13"/>
  </w:num>
  <w:num w:numId="46" w16cid:durableId="1777405098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BZ" w:vendorID="64" w:dllVersion="6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F2"/>
    <w:rsid w:val="000048C5"/>
    <w:rsid w:val="000116A1"/>
    <w:rsid w:val="0001479D"/>
    <w:rsid w:val="00016DCE"/>
    <w:rsid w:val="0002051C"/>
    <w:rsid w:val="000221EB"/>
    <w:rsid w:val="00024C07"/>
    <w:rsid w:val="00026CD2"/>
    <w:rsid w:val="000309FF"/>
    <w:rsid w:val="0003787A"/>
    <w:rsid w:val="00037CF8"/>
    <w:rsid w:val="00040D78"/>
    <w:rsid w:val="00045499"/>
    <w:rsid w:val="000465A3"/>
    <w:rsid w:val="00046678"/>
    <w:rsid w:val="00047202"/>
    <w:rsid w:val="00060CE8"/>
    <w:rsid w:val="00061A77"/>
    <w:rsid w:val="000634F3"/>
    <w:rsid w:val="000669DA"/>
    <w:rsid w:val="00075EBA"/>
    <w:rsid w:val="0008026E"/>
    <w:rsid w:val="00081CD8"/>
    <w:rsid w:val="00090639"/>
    <w:rsid w:val="00090FD0"/>
    <w:rsid w:val="000913A2"/>
    <w:rsid w:val="00093015"/>
    <w:rsid w:val="00094987"/>
    <w:rsid w:val="000955DC"/>
    <w:rsid w:val="000A2E01"/>
    <w:rsid w:val="000A633A"/>
    <w:rsid w:val="000A75EF"/>
    <w:rsid w:val="000B7933"/>
    <w:rsid w:val="000C11C2"/>
    <w:rsid w:val="000C2311"/>
    <w:rsid w:val="000C78E2"/>
    <w:rsid w:val="000C7992"/>
    <w:rsid w:val="000D5FB8"/>
    <w:rsid w:val="000E1E8B"/>
    <w:rsid w:val="000E2FA8"/>
    <w:rsid w:val="000E6545"/>
    <w:rsid w:val="000E6DA3"/>
    <w:rsid w:val="000F4FF9"/>
    <w:rsid w:val="000F5451"/>
    <w:rsid w:val="000F6DB6"/>
    <w:rsid w:val="00100707"/>
    <w:rsid w:val="00101C57"/>
    <w:rsid w:val="00104B76"/>
    <w:rsid w:val="00105E4B"/>
    <w:rsid w:val="00106714"/>
    <w:rsid w:val="001075D7"/>
    <w:rsid w:val="0011033E"/>
    <w:rsid w:val="00110DCD"/>
    <w:rsid w:val="00113A20"/>
    <w:rsid w:val="00116DFC"/>
    <w:rsid w:val="00117044"/>
    <w:rsid w:val="001203E6"/>
    <w:rsid w:val="00123F7C"/>
    <w:rsid w:val="00126B8C"/>
    <w:rsid w:val="001350E8"/>
    <w:rsid w:val="00141B5A"/>
    <w:rsid w:val="00144480"/>
    <w:rsid w:val="00146657"/>
    <w:rsid w:val="00151DCA"/>
    <w:rsid w:val="00152BDC"/>
    <w:rsid w:val="001538EB"/>
    <w:rsid w:val="00174241"/>
    <w:rsid w:val="001746E7"/>
    <w:rsid w:val="001753C9"/>
    <w:rsid w:val="001767D3"/>
    <w:rsid w:val="0018119D"/>
    <w:rsid w:val="0018463B"/>
    <w:rsid w:val="00184716"/>
    <w:rsid w:val="00187339"/>
    <w:rsid w:val="0019611C"/>
    <w:rsid w:val="001965CC"/>
    <w:rsid w:val="0019691A"/>
    <w:rsid w:val="0019765F"/>
    <w:rsid w:val="001A5AA6"/>
    <w:rsid w:val="001B38B0"/>
    <w:rsid w:val="001B5E19"/>
    <w:rsid w:val="001C25F6"/>
    <w:rsid w:val="001C566D"/>
    <w:rsid w:val="001D1608"/>
    <w:rsid w:val="001D3AD7"/>
    <w:rsid w:val="001E2011"/>
    <w:rsid w:val="001E4F2C"/>
    <w:rsid w:val="001E6473"/>
    <w:rsid w:val="001F0B42"/>
    <w:rsid w:val="001F36A4"/>
    <w:rsid w:val="00212283"/>
    <w:rsid w:val="00212536"/>
    <w:rsid w:val="002221D2"/>
    <w:rsid w:val="00223D8A"/>
    <w:rsid w:val="00225E04"/>
    <w:rsid w:val="0023039A"/>
    <w:rsid w:val="00242020"/>
    <w:rsid w:val="00243698"/>
    <w:rsid w:val="00243FF5"/>
    <w:rsid w:val="00245414"/>
    <w:rsid w:val="00246F83"/>
    <w:rsid w:val="00250530"/>
    <w:rsid w:val="00251274"/>
    <w:rsid w:val="0025399F"/>
    <w:rsid w:val="0025453C"/>
    <w:rsid w:val="00256389"/>
    <w:rsid w:val="0026110E"/>
    <w:rsid w:val="00261122"/>
    <w:rsid w:val="00261CCF"/>
    <w:rsid w:val="00264FAF"/>
    <w:rsid w:val="00270172"/>
    <w:rsid w:val="00271337"/>
    <w:rsid w:val="0027334E"/>
    <w:rsid w:val="00273B80"/>
    <w:rsid w:val="002801EC"/>
    <w:rsid w:val="00281BD8"/>
    <w:rsid w:val="00285C2E"/>
    <w:rsid w:val="00285E51"/>
    <w:rsid w:val="00287EE1"/>
    <w:rsid w:val="00293755"/>
    <w:rsid w:val="002A59C1"/>
    <w:rsid w:val="002B563F"/>
    <w:rsid w:val="002B612B"/>
    <w:rsid w:val="002B7AD4"/>
    <w:rsid w:val="002C6AA1"/>
    <w:rsid w:val="002D0781"/>
    <w:rsid w:val="002D3075"/>
    <w:rsid w:val="002D3C01"/>
    <w:rsid w:val="002D75BE"/>
    <w:rsid w:val="002E2B21"/>
    <w:rsid w:val="00300B53"/>
    <w:rsid w:val="00301C17"/>
    <w:rsid w:val="00304ECF"/>
    <w:rsid w:val="00305B88"/>
    <w:rsid w:val="00311B18"/>
    <w:rsid w:val="00323E45"/>
    <w:rsid w:val="00325272"/>
    <w:rsid w:val="00326B2B"/>
    <w:rsid w:val="00327234"/>
    <w:rsid w:val="00327BCC"/>
    <w:rsid w:val="0033049D"/>
    <w:rsid w:val="003333D1"/>
    <w:rsid w:val="00335394"/>
    <w:rsid w:val="003562AB"/>
    <w:rsid w:val="003607BE"/>
    <w:rsid w:val="003707C5"/>
    <w:rsid w:val="00372938"/>
    <w:rsid w:val="00374CBF"/>
    <w:rsid w:val="00375954"/>
    <w:rsid w:val="003773E7"/>
    <w:rsid w:val="00377A23"/>
    <w:rsid w:val="00390BCB"/>
    <w:rsid w:val="00393441"/>
    <w:rsid w:val="00397DCF"/>
    <w:rsid w:val="003A2A36"/>
    <w:rsid w:val="003B23CE"/>
    <w:rsid w:val="003B5409"/>
    <w:rsid w:val="003B6892"/>
    <w:rsid w:val="003B70E9"/>
    <w:rsid w:val="003C033A"/>
    <w:rsid w:val="003C3234"/>
    <w:rsid w:val="003C5A4C"/>
    <w:rsid w:val="003C5CDC"/>
    <w:rsid w:val="003C612F"/>
    <w:rsid w:val="003D1780"/>
    <w:rsid w:val="003D456A"/>
    <w:rsid w:val="003D5AAC"/>
    <w:rsid w:val="003D7E9F"/>
    <w:rsid w:val="003E2BC5"/>
    <w:rsid w:val="003E4449"/>
    <w:rsid w:val="003E5098"/>
    <w:rsid w:val="003F1CA2"/>
    <w:rsid w:val="003F44BE"/>
    <w:rsid w:val="00405167"/>
    <w:rsid w:val="004077C6"/>
    <w:rsid w:val="00411632"/>
    <w:rsid w:val="004136E8"/>
    <w:rsid w:val="0042450F"/>
    <w:rsid w:val="00426C71"/>
    <w:rsid w:val="00430E1E"/>
    <w:rsid w:val="0043555F"/>
    <w:rsid w:val="00436D17"/>
    <w:rsid w:val="00437832"/>
    <w:rsid w:val="00437D64"/>
    <w:rsid w:val="00440986"/>
    <w:rsid w:val="00446EBA"/>
    <w:rsid w:val="00450EA1"/>
    <w:rsid w:val="00451015"/>
    <w:rsid w:val="00453CD0"/>
    <w:rsid w:val="00456839"/>
    <w:rsid w:val="004609C7"/>
    <w:rsid w:val="00461CF3"/>
    <w:rsid w:val="00462805"/>
    <w:rsid w:val="004653EC"/>
    <w:rsid w:val="0047137E"/>
    <w:rsid w:val="00480075"/>
    <w:rsid w:val="00483E00"/>
    <w:rsid w:val="00486CC1"/>
    <w:rsid w:val="00496ACD"/>
    <w:rsid w:val="004A7C62"/>
    <w:rsid w:val="004B09B4"/>
    <w:rsid w:val="004B1D5D"/>
    <w:rsid w:val="004B2FF3"/>
    <w:rsid w:val="004C6F44"/>
    <w:rsid w:val="004C7B58"/>
    <w:rsid w:val="004D0984"/>
    <w:rsid w:val="004D2D1E"/>
    <w:rsid w:val="004D47E8"/>
    <w:rsid w:val="004E3974"/>
    <w:rsid w:val="004F089D"/>
    <w:rsid w:val="004F6025"/>
    <w:rsid w:val="004F6963"/>
    <w:rsid w:val="00500ADB"/>
    <w:rsid w:val="00511019"/>
    <w:rsid w:val="00514AFC"/>
    <w:rsid w:val="00517B6F"/>
    <w:rsid w:val="00520C4A"/>
    <w:rsid w:val="00521747"/>
    <w:rsid w:val="0052529E"/>
    <w:rsid w:val="00530430"/>
    <w:rsid w:val="005342E9"/>
    <w:rsid w:val="00534F0C"/>
    <w:rsid w:val="00540471"/>
    <w:rsid w:val="00542D34"/>
    <w:rsid w:val="00544FD6"/>
    <w:rsid w:val="00546064"/>
    <w:rsid w:val="00554766"/>
    <w:rsid w:val="005554CD"/>
    <w:rsid w:val="00556B3D"/>
    <w:rsid w:val="00562DC6"/>
    <w:rsid w:val="00563A0E"/>
    <w:rsid w:val="00565BE3"/>
    <w:rsid w:val="00570197"/>
    <w:rsid w:val="00571B20"/>
    <w:rsid w:val="0057327E"/>
    <w:rsid w:val="00574378"/>
    <w:rsid w:val="00577B3E"/>
    <w:rsid w:val="00581755"/>
    <w:rsid w:val="005A06A7"/>
    <w:rsid w:val="005A3D22"/>
    <w:rsid w:val="005A43E2"/>
    <w:rsid w:val="005B0FA1"/>
    <w:rsid w:val="005B2DA2"/>
    <w:rsid w:val="005B3FF5"/>
    <w:rsid w:val="005C47CD"/>
    <w:rsid w:val="005C5B31"/>
    <w:rsid w:val="005C7A68"/>
    <w:rsid w:val="005D182E"/>
    <w:rsid w:val="005D63C8"/>
    <w:rsid w:val="005E245C"/>
    <w:rsid w:val="005E3B74"/>
    <w:rsid w:val="005E505D"/>
    <w:rsid w:val="005E771D"/>
    <w:rsid w:val="005F2D9F"/>
    <w:rsid w:val="005F50EC"/>
    <w:rsid w:val="006015C8"/>
    <w:rsid w:val="00602F79"/>
    <w:rsid w:val="0060434F"/>
    <w:rsid w:val="0060623B"/>
    <w:rsid w:val="00606571"/>
    <w:rsid w:val="00606A9E"/>
    <w:rsid w:val="0060779B"/>
    <w:rsid w:val="00607AA9"/>
    <w:rsid w:val="00611868"/>
    <w:rsid w:val="0061458E"/>
    <w:rsid w:val="00614FA8"/>
    <w:rsid w:val="0062055F"/>
    <w:rsid w:val="00620C50"/>
    <w:rsid w:val="006278EE"/>
    <w:rsid w:val="006303CD"/>
    <w:rsid w:val="00630580"/>
    <w:rsid w:val="006325E2"/>
    <w:rsid w:val="00632B46"/>
    <w:rsid w:val="0063393F"/>
    <w:rsid w:val="00633BDC"/>
    <w:rsid w:val="00634AA3"/>
    <w:rsid w:val="00635CD8"/>
    <w:rsid w:val="00636AC3"/>
    <w:rsid w:val="006379B7"/>
    <w:rsid w:val="00637BA0"/>
    <w:rsid w:val="00643393"/>
    <w:rsid w:val="00647924"/>
    <w:rsid w:val="00672605"/>
    <w:rsid w:val="0067711C"/>
    <w:rsid w:val="00680E6C"/>
    <w:rsid w:val="00682214"/>
    <w:rsid w:val="006861B3"/>
    <w:rsid w:val="006A547C"/>
    <w:rsid w:val="006C514D"/>
    <w:rsid w:val="006C5861"/>
    <w:rsid w:val="006C76B6"/>
    <w:rsid w:val="006D2689"/>
    <w:rsid w:val="006E3914"/>
    <w:rsid w:val="006E5208"/>
    <w:rsid w:val="006E622D"/>
    <w:rsid w:val="006F1365"/>
    <w:rsid w:val="00712C71"/>
    <w:rsid w:val="007179FE"/>
    <w:rsid w:val="0072216A"/>
    <w:rsid w:val="00727F0B"/>
    <w:rsid w:val="007308BE"/>
    <w:rsid w:val="007308E7"/>
    <w:rsid w:val="007373DC"/>
    <w:rsid w:val="007403DA"/>
    <w:rsid w:val="007415D1"/>
    <w:rsid w:val="00741D6E"/>
    <w:rsid w:val="00747C9A"/>
    <w:rsid w:val="00750277"/>
    <w:rsid w:val="007531E4"/>
    <w:rsid w:val="007542D0"/>
    <w:rsid w:val="00765910"/>
    <w:rsid w:val="00765C3B"/>
    <w:rsid w:val="0076615B"/>
    <w:rsid w:val="007737DA"/>
    <w:rsid w:val="00782AA9"/>
    <w:rsid w:val="00783E1C"/>
    <w:rsid w:val="00795C65"/>
    <w:rsid w:val="007A61AB"/>
    <w:rsid w:val="007B359C"/>
    <w:rsid w:val="007B5D3F"/>
    <w:rsid w:val="007B75A5"/>
    <w:rsid w:val="007C3730"/>
    <w:rsid w:val="007C379B"/>
    <w:rsid w:val="007C752B"/>
    <w:rsid w:val="007D3B2A"/>
    <w:rsid w:val="007E03B9"/>
    <w:rsid w:val="007E04A5"/>
    <w:rsid w:val="007E0A31"/>
    <w:rsid w:val="007E63BB"/>
    <w:rsid w:val="00805B87"/>
    <w:rsid w:val="008079DD"/>
    <w:rsid w:val="00811925"/>
    <w:rsid w:val="008144D2"/>
    <w:rsid w:val="00816222"/>
    <w:rsid w:val="00822194"/>
    <w:rsid w:val="008273CA"/>
    <w:rsid w:val="008438D7"/>
    <w:rsid w:val="00843D7A"/>
    <w:rsid w:val="00846FB9"/>
    <w:rsid w:val="008541FF"/>
    <w:rsid w:val="00855044"/>
    <w:rsid w:val="00855314"/>
    <w:rsid w:val="00855793"/>
    <w:rsid w:val="00864204"/>
    <w:rsid w:val="00865A23"/>
    <w:rsid w:val="00871135"/>
    <w:rsid w:val="00881139"/>
    <w:rsid w:val="00890C31"/>
    <w:rsid w:val="008910B4"/>
    <w:rsid w:val="00894E9A"/>
    <w:rsid w:val="008A0B04"/>
    <w:rsid w:val="008A56A4"/>
    <w:rsid w:val="008A62D3"/>
    <w:rsid w:val="008A71AF"/>
    <w:rsid w:val="008B0E64"/>
    <w:rsid w:val="008B26DE"/>
    <w:rsid w:val="008B3775"/>
    <w:rsid w:val="008C0292"/>
    <w:rsid w:val="008C0CD5"/>
    <w:rsid w:val="008C1720"/>
    <w:rsid w:val="008C17E7"/>
    <w:rsid w:val="008C31C5"/>
    <w:rsid w:val="008C52F0"/>
    <w:rsid w:val="008D4E06"/>
    <w:rsid w:val="008F1379"/>
    <w:rsid w:val="008F2D55"/>
    <w:rsid w:val="008F67E6"/>
    <w:rsid w:val="008F78E3"/>
    <w:rsid w:val="00902031"/>
    <w:rsid w:val="0091023A"/>
    <w:rsid w:val="0091604A"/>
    <w:rsid w:val="00916F41"/>
    <w:rsid w:val="00926D04"/>
    <w:rsid w:val="00926D87"/>
    <w:rsid w:val="009334C0"/>
    <w:rsid w:val="00934B48"/>
    <w:rsid w:val="009428BD"/>
    <w:rsid w:val="009442F9"/>
    <w:rsid w:val="00947B66"/>
    <w:rsid w:val="00950FB2"/>
    <w:rsid w:val="009607B7"/>
    <w:rsid w:val="009612E3"/>
    <w:rsid w:val="009633F5"/>
    <w:rsid w:val="009711CD"/>
    <w:rsid w:val="00972F02"/>
    <w:rsid w:val="009775DD"/>
    <w:rsid w:val="009804F6"/>
    <w:rsid w:val="00987CC7"/>
    <w:rsid w:val="00991BD1"/>
    <w:rsid w:val="00993B1E"/>
    <w:rsid w:val="009A639F"/>
    <w:rsid w:val="009B2393"/>
    <w:rsid w:val="009B75EB"/>
    <w:rsid w:val="009C3EEB"/>
    <w:rsid w:val="009D58C0"/>
    <w:rsid w:val="009D6948"/>
    <w:rsid w:val="009D7718"/>
    <w:rsid w:val="009E1D20"/>
    <w:rsid w:val="009E35F9"/>
    <w:rsid w:val="009E79E7"/>
    <w:rsid w:val="009F17C9"/>
    <w:rsid w:val="009F3C13"/>
    <w:rsid w:val="00A04EAB"/>
    <w:rsid w:val="00A07182"/>
    <w:rsid w:val="00A13ACA"/>
    <w:rsid w:val="00A17D7E"/>
    <w:rsid w:val="00A21B4F"/>
    <w:rsid w:val="00A241A1"/>
    <w:rsid w:val="00A26A59"/>
    <w:rsid w:val="00A27DA9"/>
    <w:rsid w:val="00A30EA9"/>
    <w:rsid w:val="00A3337D"/>
    <w:rsid w:val="00A349D0"/>
    <w:rsid w:val="00A40515"/>
    <w:rsid w:val="00A447A6"/>
    <w:rsid w:val="00A46BAF"/>
    <w:rsid w:val="00A527AB"/>
    <w:rsid w:val="00A530BE"/>
    <w:rsid w:val="00A53BC7"/>
    <w:rsid w:val="00A600D4"/>
    <w:rsid w:val="00A60BA9"/>
    <w:rsid w:val="00A64D85"/>
    <w:rsid w:val="00A65E54"/>
    <w:rsid w:val="00A71D32"/>
    <w:rsid w:val="00A85994"/>
    <w:rsid w:val="00A92071"/>
    <w:rsid w:val="00A94650"/>
    <w:rsid w:val="00A975C3"/>
    <w:rsid w:val="00AA21EC"/>
    <w:rsid w:val="00AB1477"/>
    <w:rsid w:val="00AB6E33"/>
    <w:rsid w:val="00AC07BE"/>
    <w:rsid w:val="00AC0C02"/>
    <w:rsid w:val="00AE3199"/>
    <w:rsid w:val="00AE6F40"/>
    <w:rsid w:val="00AF1A1A"/>
    <w:rsid w:val="00AF534B"/>
    <w:rsid w:val="00AF74C7"/>
    <w:rsid w:val="00AF77BD"/>
    <w:rsid w:val="00B00E73"/>
    <w:rsid w:val="00B13322"/>
    <w:rsid w:val="00B247ED"/>
    <w:rsid w:val="00B306BC"/>
    <w:rsid w:val="00B56377"/>
    <w:rsid w:val="00B5790A"/>
    <w:rsid w:val="00B6710F"/>
    <w:rsid w:val="00B70340"/>
    <w:rsid w:val="00B760B9"/>
    <w:rsid w:val="00B90254"/>
    <w:rsid w:val="00B964C0"/>
    <w:rsid w:val="00BA2CE9"/>
    <w:rsid w:val="00BA54EC"/>
    <w:rsid w:val="00BB0C3E"/>
    <w:rsid w:val="00BB46D2"/>
    <w:rsid w:val="00BC11B4"/>
    <w:rsid w:val="00BC63B0"/>
    <w:rsid w:val="00BD18E4"/>
    <w:rsid w:val="00BD4ED0"/>
    <w:rsid w:val="00BD5AD2"/>
    <w:rsid w:val="00BE077B"/>
    <w:rsid w:val="00BF040E"/>
    <w:rsid w:val="00BF10B6"/>
    <w:rsid w:val="00C00019"/>
    <w:rsid w:val="00C0394C"/>
    <w:rsid w:val="00C04D9C"/>
    <w:rsid w:val="00C103CD"/>
    <w:rsid w:val="00C11D88"/>
    <w:rsid w:val="00C276EE"/>
    <w:rsid w:val="00C307A4"/>
    <w:rsid w:val="00C34CFF"/>
    <w:rsid w:val="00C3720E"/>
    <w:rsid w:val="00C41D40"/>
    <w:rsid w:val="00C4337D"/>
    <w:rsid w:val="00C45390"/>
    <w:rsid w:val="00C50C27"/>
    <w:rsid w:val="00C51B60"/>
    <w:rsid w:val="00C53642"/>
    <w:rsid w:val="00C5381D"/>
    <w:rsid w:val="00C550C0"/>
    <w:rsid w:val="00C602A4"/>
    <w:rsid w:val="00C81FD2"/>
    <w:rsid w:val="00C83592"/>
    <w:rsid w:val="00C913FA"/>
    <w:rsid w:val="00C94842"/>
    <w:rsid w:val="00CA2540"/>
    <w:rsid w:val="00CA347C"/>
    <w:rsid w:val="00CA3D72"/>
    <w:rsid w:val="00CA657D"/>
    <w:rsid w:val="00CB2809"/>
    <w:rsid w:val="00CB356C"/>
    <w:rsid w:val="00CB59A6"/>
    <w:rsid w:val="00CC117B"/>
    <w:rsid w:val="00CC117D"/>
    <w:rsid w:val="00CC4923"/>
    <w:rsid w:val="00CD0D20"/>
    <w:rsid w:val="00CD4808"/>
    <w:rsid w:val="00CD4EAC"/>
    <w:rsid w:val="00CD6018"/>
    <w:rsid w:val="00CD7FC6"/>
    <w:rsid w:val="00CE2CEB"/>
    <w:rsid w:val="00CF6D7C"/>
    <w:rsid w:val="00CF6F93"/>
    <w:rsid w:val="00D02CE1"/>
    <w:rsid w:val="00D05929"/>
    <w:rsid w:val="00D11CF2"/>
    <w:rsid w:val="00D120ED"/>
    <w:rsid w:val="00D169B4"/>
    <w:rsid w:val="00D217BD"/>
    <w:rsid w:val="00D219E1"/>
    <w:rsid w:val="00D22DCB"/>
    <w:rsid w:val="00D24741"/>
    <w:rsid w:val="00D261DB"/>
    <w:rsid w:val="00D27241"/>
    <w:rsid w:val="00D27982"/>
    <w:rsid w:val="00D33E4F"/>
    <w:rsid w:val="00D45FFD"/>
    <w:rsid w:val="00D46C84"/>
    <w:rsid w:val="00D4786A"/>
    <w:rsid w:val="00D53761"/>
    <w:rsid w:val="00D5456A"/>
    <w:rsid w:val="00D54667"/>
    <w:rsid w:val="00D5788D"/>
    <w:rsid w:val="00D61D91"/>
    <w:rsid w:val="00D679CC"/>
    <w:rsid w:val="00D75B84"/>
    <w:rsid w:val="00D76069"/>
    <w:rsid w:val="00D76AF7"/>
    <w:rsid w:val="00D813B2"/>
    <w:rsid w:val="00D92D98"/>
    <w:rsid w:val="00D967BA"/>
    <w:rsid w:val="00DA37B0"/>
    <w:rsid w:val="00DB397C"/>
    <w:rsid w:val="00DC21D4"/>
    <w:rsid w:val="00DC7EE1"/>
    <w:rsid w:val="00DD30BF"/>
    <w:rsid w:val="00DD3D21"/>
    <w:rsid w:val="00DE763C"/>
    <w:rsid w:val="00DF0954"/>
    <w:rsid w:val="00DF10C7"/>
    <w:rsid w:val="00DF1903"/>
    <w:rsid w:val="00E033E0"/>
    <w:rsid w:val="00E06145"/>
    <w:rsid w:val="00E07E5B"/>
    <w:rsid w:val="00E117E9"/>
    <w:rsid w:val="00E13E03"/>
    <w:rsid w:val="00E16F97"/>
    <w:rsid w:val="00E20FDE"/>
    <w:rsid w:val="00E259D0"/>
    <w:rsid w:val="00E278C5"/>
    <w:rsid w:val="00E34B5E"/>
    <w:rsid w:val="00E40A83"/>
    <w:rsid w:val="00E41727"/>
    <w:rsid w:val="00E54164"/>
    <w:rsid w:val="00E54C48"/>
    <w:rsid w:val="00E62B44"/>
    <w:rsid w:val="00E67092"/>
    <w:rsid w:val="00E7005C"/>
    <w:rsid w:val="00E72DBB"/>
    <w:rsid w:val="00E74722"/>
    <w:rsid w:val="00E76C3B"/>
    <w:rsid w:val="00E83786"/>
    <w:rsid w:val="00E8563C"/>
    <w:rsid w:val="00E90ACD"/>
    <w:rsid w:val="00EA40E4"/>
    <w:rsid w:val="00EB6600"/>
    <w:rsid w:val="00EC0846"/>
    <w:rsid w:val="00EC0DDF"/>
    <w:rsid w:val="00EC11B5"/>
    <w:rsid w:val="00EC42FC"/>
    <w:rsid w:val="00EC66CF"/>
    <w:rsid w:val="00EE6440"/>
    <w:rsid w:val="00EF0017"/>
    <w:rsid w:val="00EF3E6B"/>
    <w:rsid w:val="00EF4F58"/>
    <w:rsid w:val="00EF64EA"/>
    <w:rsid w:val="00F07A13"/>
    <w:rsid w:val="00F151B2"/>
    <w:rsid w:val="00F22F1E"/>
    <w:rsid w:val="00F43B0F"/>
    <w:rsid w:val="00F444A6"/>
    <w:rsid w:val="00F452B0"/>
    <w:rsid w:val="00F46080"/>
    <w:rsid w:val="00F50E99"/>
    <w:rsid w:val="00F51201"/>
    <w:rsid w:val="00F558FC"/>
    <w:rsid w:val="00F57D3C"/>
    <w:rsid w:val="00F6291E"/>
    <w:rsid w:val="00F62E2D"/>
    <w:rsid w:val="00F64119"/>
    <w:rsid w:val="00F66066"/>
    <w:rsid w:val="00F914E3"/>
    <w:rsid w:val="00F92C41"/>
    <w:rsid w:val="00F96606"/>
    <w:rsid w:val="00FA06B7"/>
    <w:rsid w:val="00FA19BE"/>
    <w:rsid w:val="00FA4991"/>
    <w:rsid w:val="00FB68E6"/>
    <w:rsid w:val="00FC01EB"/>
    <w:rsid w:val="00FC27F4"/>
    <w:rsid w:val="00FC7250"/>
    <w:rsid w:val="00FD1CB2"/>
    <w:rsid w:val="00FE0451"/>
    <w:rsid w:val="00FE3A78"/>
    <w:rsid w:val="00FE41D1"/>
    <w:rsid w:val="00FF0559"/>
    <w:rsid w:val="00FF2683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705771"/>
  <w15:docId w15:val="{C97E6D98-539E-4EDF-9F20-D12730B0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BA9"/>
    <w:pPr>
      <w:spacing w:before="120" w:after="120" w:line="288" w:lineRule="auto"/>
    </w:pPr>
    <w:rPr>
      <w:rFonts w:ascii="Trebuchet MS" w:hAnsi="Trebuchet MS" w:cs="Arial"/>
    </w:rPr>
  </w:style>
  <w:style w:type="paragraph" w:styleId="Heading1">
    <w:name w:val="heading 1"/>
    <w:basedOn w:val="Normal"/>
    <w:next w:val="Normal"/>
    <w:autoRedefine/>
    <w:qFormat/>
    <w:rsid w:val="00CA2540"/>
    <w:pPr>
      <w:keepNext/>
      <w:numPr>
        <w:numId w:val="22"/>
      </w:numPr>
      <w:spacing w:before="240" w:after="60"/>
      <w:jc w:val="both"/>
      <w:outlineLvl w:val="0"/>
    </w:pPr>
    <w:rPr>
      <w:b/>
      <w:bCs/>
      <w:color w:val="000000" w:themeColor="tex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141B5A"/>
    <w:pPr>
      <w:keepNext/>
      <w:numPr>
        <w:ilvl w:val="1"/>
        <w:numId w:val="22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141B5A"/>
    <w:pPr>
      <w:keepNext/>
      <w:numPr>
        <w:ilvl w:val="2"/>
        <w:numId w:val="22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41B5A"/>
    <w:pPr>
      <w:keepNext/>
      <w:numPr>
        <w:ilvl w:val="3"/>
        <w:numId w:val="22"/>
      </w:numPr>
      <w:spacing w:before="240" w:after="6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qFormat/>
    <w:rsid w:val="00141B5A"/>
    <w:pPr>
      <w:numPr>
        <w:ilvl w:val="4"/>
        <w:numId w:val="22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141B5A"/>
    <w:pPr>
      <w:numPr>
        <w:ilvl w:val="5"/>
        <w:numId w:val="22"/>
      </w:numPr>
      <w:spacing w:before="240" w:after="60"/>
      <w:outlineLvl w:val="5"/>
    </w:pPr>
    <w:rPr>
      <w:rFonts w:cs="Times New Roman"/>
      <w:bCs/>
      <w:szCs w:val="22"/>
    </w:rPr>
  </w:style>
  <w:style w:type="paragraph" w:styleId="Heading7">
    <w:name w:val="heading 7"/>
    <w:basedOn w:val="Normal"/>
    <w:next w:val="Normal"/>
    <w:qFormat/>
    <w:rsid w:val="00141B5A"/>
    <w:pPr>
      <w:numPr>
        <w:ilvl w:val="6"/>
        <w:numId w:val="22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141B5A"/>
    <w:pPr>
      <w:numPr>
        <w:ilvl w:val="7"/>
        <w:numId w:val="22"/>
      </w:numPr>
      <w:spacing w:before="240" w:after="60"/>
      <w:outlineLvl w:val="7"/>
    </w:pPr>
    <w:rPr>
      <w:rFonts w:cs="Times New Roman"/>
      <w:iCs/>
      <w:szCs w:val="24"/>
    </w:rPr>
  </w:style>
  <w:style w:type="paragraph" w:styleId="Heading9">
    <w:name w:val="heading 9"/>
    <w:basedOn w:val="Normal"/>
    <w:next w:val="Normal"/>
    <w:qFormat/>
    <w:rsid w:val="00141B5A"/>
    <w:pPr>
      <w:numPr>
        <w:ilvl w:val="8"/>
        <w:numId w:val="22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41B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41B5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41B5A"/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339"/>
    <w:pPr>
      <w:tabs>
        <w:tab w:val="left" w:pos="397"/>
        <w:tab w:val="right" w:leader="dot" w:pos="9497"/>
      </w:tabs>
    </w:pPr>
    <w:rPr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rsid w:val="00141B5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87339"/>
    <w:pPr>
      <w:tabs>
        <w:tab w:val="left" w:pos="1200"/>
        <w:tab w:val="left" w:pos="1440"/>
        <w:tab w:val="right" w:leader="dot" w:pos="9497"/>
      </w:tabs>
      <w:ind w:left="540"/>
    </w:pPr>
    <w:rPr>
      <w:b/>
      <w:bCs/>
      <w:noProof/>
      <w:kern w:val="32"/>
      <w:sz w:val="24"/>
    </w:rPr>
  </w:style>
  <w:style w:type="paragraph" w:styleId="EndnoteText">
    <w:name w:val="endnote text"/>
    <w:basedOn w:val="Normal"/>
    <w:semiHidden/>
    <w:rsid w:val="00A04EAB"/>
  </w:style>
  <w:style w:type="character" w:styleId="EndnoteReference">
    <w:name w:val="endnote reference"/>
    <w:basedOn w:val="DefaultParagraphFont"/>
    <w:semiHidden/>
    <w:rsid w:val="00A04EA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rsid w:val="00187339"/>
    <w:pPr>
      <w:tabs>
        <w:tab w:val="left" w:pos="1440"/>
        <w:tab w:val="left" w:pos="1620"/>
        <w:tab w:val="right" w:leader="dot" w:pos="9497"/>
      </w:tabs>
      <w:ind w:left="680"/>
    </w:pPr>
    <w:rPr>
      <w:rFonts w:cs="Times New Roman"/>
      <w:noProof/>
      <w:sz w:val="22"/>
      <w:szCs w:val="24"/>
      <w:lang w:val="en-GB" w:eastAsia="en-US"/>
    </w:rPr>
  </w:style>
  <w:style w:type="paragraph" w:customStyle="1" w:styleId="Bullet1">
    <w:name w:val="Bullet 1"/>
    <w:rsid w:val="00141B5A"/>
    <w:pPr>
      <w:numPr>
        <w:numId w:val="23"/>
      </w:numPr>
      <w:spacing w:after="140" w:line="290" w:lineRule="exact"/>
    </w:pPr>
    <w:rPr>
      <w:rFonts w:ascii="Arial" w:hAnsi="Arial"/>
      <w:position w:val="6"/>
      <w:lang w:eastAsia="en-US"/>
    </w:rPr>
  </w:style>
  <w:style w:type="paragraph" w:styleId="TOC4">
    <w:name w:val="toc 4"/>
    <w:basedOn w:val="Normal"/>
    <w:next w:val="Normal"/>
    <w:autoRedefine/>
    <w:semiHidden/>
    <w:rsid w:val="00A04EAB"/>
    <w:pPr>
      <w:ind w:left="600"/>
    </w:pPr>
  </w:style>
  <w:style w:type="paragraph" w:styleId="TOC5">
    <w:name w:val="toc 5"/>
    <w:basedOn w:val="Normal"/>
    <w:next w:val="Normal"/>
    <w:autoRedefine/>
    <w:semiHidden/>
    <w:rsid w:val="00A04EAB"/>
    <w:pPr>
      <w:ind w:left="800"/>
    </w:pPr>
  </w:style>
  <w:style w:type="paragraph" w:styleId="TOC6">
    <w:name w:val="toc 6"/>
    <w:basedOn w:val="Normal"/>
    <w:next w:val="Normal"/>
    <w:autoRedefine/>
    <w:semiHidden/>
    <w:rsid w:val="00A04EAB"/>
    <w:pPr>
      <w:ind w:left="1000"/>
    </w:pPr>
  </w:style>
  <w:style w:type="paragraph" w:styleId="TOC7">
    <w:name w:val="toc 7"/>
    <w:basedOn w:val="Normal"/>
    <w:next w:val="Normal"/>
    <w:autoRedefine/>
    <w:semiHidden/>
    <w:rsid w:val="00A04EAB"/>
    <w:pPr>
      <w:ind w:left="1200"/>
    </w:pPr>
  </w:style>
  <w:style w:type="paragraph" w:styleId="TOC8">
    <w:name w:val="toc 8"/>
    <w:basedOn w:val="Normal"/>
    <w:next w:val="Normal"/>
    <w:autoRedefine/>
    <w:semiHidden/>
    <w:rsid w:val="00A04EAB"/>
    <w:pPr>
      <w:ind w:left="1400"/>
    </w:pPr>
  </w:style>
  <w:style w:type="paragraph" w:styleId="TOC9">
    <w:name w:val="toc 9"/>
    <w:basedOn w:val="Normal"/>
    <w:next w:val="Normal"/>
    <w:autoRedefine/>
    <w:semiHidden/>
    <w:rsid w:val="00A04EAB"/>
    <w:pPr>
      <w:ind w:left="1600"/>
    </w:pPr>
  </w:style>
  <w:style w:type="paragraph" w:styleId="BodyText">
    <w:name w:val="Body Text"/>
    <w:basedOn w:val="Normal"/>
    <w:rsid w:val="00141B5A"/>
    <w:pPr>
      <w:jc w:val="both"/>
    </w:pPr>
  </w:style>
  <w:style w:type="paragraph" w:styleId="Caption">
    <w:name w:val="caption"/>
    <w:basedOn w:val="Normal"/>
    <w:next w:val="Normal"/>
    <w:qFormat/>
    <w:rsid w:val="00141B5A"/>
    <w:rPr>
      <w:b/>
      <w:bCs/>
    </w:rPr>
  </w:style>
  <w:style w:type="character" w:styleId="FollowedHyperlink">
    <w:name w:val="FollowedHyperlink"/>
    <w:basedOn w:val="DefaultParagraphFont"/>
    <w:rsid w:val="00141B5A"/>
    <w:rPr>
      <w:color w:val="800080"/>
      <w:u w:val="single"/>
    </w:rPr>
  </w:style>
  <w:style w:type="paragraph" w:styleId="BodyText2">
    <w:name w:val="Body Text 2"/>
    <w:basedOn w:val="Normal"/>
    <w:rsid w:val="00141B5A"/>
    <w:pPr>
      <w:jc w:val="both"/>
    </w:pPr>
  </w:style>
  <w:style w:type="paragraph" w:customStyle="1" w:styleId="Tabela">
    <w:name w:val="Tabela"/>
    <w:qFormat/>
    <w:rsid w:val="00326B2B"/>
    <w:pPr>
      <w:spacing w:line="288" w:lineRule="auto"/>
    </w:pPr>
    <w:rPr>
      <w:rFonts w:ascii="Trebuchet MS" w:hAnsi="Trebuchet MS" w:cs="Arial"/>
    </w:rPr>
  </w:style>
  <w:style w:type="paragraph" w:styleId="BalloonText">
    <w:name w:val="Balloon Text"/>
    <w:basedOn w:val="Normal"/>
    <w:semiHidden/>
    <w:rsid w:val="00A04EAB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141B5A"/>
    <w:pPr>
      <w:keepLines/>
      <w:suppressLineNumbers/>
      <w:suppressAutoHyphens/>
      <w:spacing w:after="160"/>
    </w:pPr>
    <w:rPr>
      <w:rFonts w:cs="Times New Roman"/>
      <w:kern w:val="20"/>
      <w:lang w:eastAsia="en-US"/>
    </w:rPr>
  </w:style>
  <w:style w:type="paragraph" w:styleId="BodyText3">
    <w:name w:val="Body Text 3"/>
    <w:basedOn w:val="Normal"/>
    <w:rsid w:val="00141B5A"/>
    <w:rPr>
      <w:u w:val="single"/>
    </w:rPr>
  </w:style>
  <w:style w:type="character" w:styleId="CommentReference">
    <w:name w:val="annotation reference"/>
    <w:basedOn w:val="DefaultParagraphFont"/>
    <w:semiHidden/>
    <w:rsid w:val="00A04EAB"/>
    <w:rPr>
      <w:sz w:val="16"/>
      <w:szCs w:val="16"/>
    </w:rPr>
  </w:style>
  <w:style w:type="paragraph" w:styleId="CommentText">
    <w:name w:val="annotation text"/>
    <w:basedOn w:val="Normal"/>
    <w:semiHidden/>
    <w:rsid w:val="00A04EAB"/>
  </w:style>
  <w:style w:type="table" w:styleId="TableGrid">
    <w:name w:val="Table Grid"/>
    <w:basedOn w:val="TableNormal"/>
    <w:rsid w:val="00A530BE"/>
    <w:pPr>
      <w:spacing w:before="100" w:beforeAutospacing="1" w:after="100" w:afterAutospacing="1" w:line="288" w:lineRule="auto"/>
    </w:pPr>
    <w:rPr>
      <w:rFonts w:ascii="Trebuchet MS" w:hAnsi="Trebuchet M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nil"/>
          <w:left w:val="dotted" w:sz="4" w:space="0" w:color="7F7F7F" w:themeColor="text1" w:themeTint="80"/>
          <w:bottom w:val="single" w:sz="4" w:space="0" w:color="auto"/>
          <w:right w:val="dotted" w:sz="4" w:space="0" w:color="7F7F7F" w:themeColor="text1" w:themeTint="80"/>
          <w:insideH w:val="single" w:sz="6" w:space="0" w:color="auto"/>
          <w:insideV w:val="dotted" w:sz="4" w:space="0" w:color="808080" w:themeColor="background1" w:themeShade="80"/>
          <w:tl2br w:val="nil"/>
          <w:tr2bl w:val="nil"/>
        </w:tcBorders>
        <w:shd w:val="pct15" w:color="auto" w:fill="auto"/>
      </w:tcPr>
    </w:tblStylePr>
    <w:tblStylePr w:type="band1Horz">
      <w:pPr>
        <w:wordWrap/>
        <w:spacing w:beforeLines="0" w:before="100" w:beforeAutospacing="1" w:afterLines="0" w:after="100" w:afterAutospacing="1"/>
      </w:pPr>
      <w:tblPr/>
      <w:tcPr>
        <w:tcBorders>
          <w:top w:val="single" w:sz="4" w:space="0" w:color="000000" w:themeColor="text1"/>
          <w:left w:val="dotted" w:sz="4" w:space="0" w:color="7F7F7F" w:themeColor="text1" w:themeTint="80"/>
          <w:bottom w:val="single" w:sz="4" w:space="0" w:color="000000" w:themeColor="text1"/>
          <w:right w:val="dotted" w:sz="4" w:space="0" w:color="7F7F7F" w:themeColor="text1" w:themeTint="80"/>
          <w:insideH w:val="nil"/>
          <w:insideV w:val="dotted" w:sz="4" w:space="0" w:color="7F7F7F" w:themeColor="text1" w:themeTint="80"/>
          <w:tl2br w:val="nil"/>
          <w:tr2bl w:val="nil"/>
        </w:tcBorders>
      </w:tcPr>
    </w:tblStylePr>
    <w:tblStylePr w:type="band2Horz">
      <w:pPr>
        <w:wordWrap/>
        <w:spacing w:beforeLines="0" w:before="100" w:beforeAutospacing="1" w:afterLines="0" w:after="100" w:afterAutospacing="1"/>
      </w:pPr>
      <w:tblPr/>
      <w:tcPr>
        <w:tcBorders>
          <w:top w:val="single" w:sz="4" w:space="0" w:color="000000" w:themeColor="text1"/>
          <w:left w:val="dotted" w:sz="4" w:space="0" w:color="7F7F7F" w:themeColor="text1" w:themeTint="80"/>
          <w:bottom w:val="single" w:sz="4" w:space="0" w:color="000000" w:themeColor="text1"/>
          <w:right w:val="dotted" w:sz="4" w:space="0" w:color="7F7F7F" w:themeColor="text1" w:themeTint="80"/>
          <w:insideH w:val="nil"/>
          <w:insideV w:val="dotted" w:sz="4" w:space="0" w:color="7F7F7F" w:themeColor="text1" w:themeTint="80"/>
          <w:tl2br w:val="nil"/>
          <w:tr2bl w:val="nil"/>
        </w:tcBorders>
      </w:tcPr>
    </w:tblStylePr>
  </w:style>
  <w:style w:type="paragraph" w:customStyle="1" w:styleId="Main">
    <w:name w:val="Main"/>
    <w:basedOn w:val="Normal"/>
    <w:rsid w:val="00141B5A"/>
    <w:rPr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141B5A"/>
    <w:rPr>
      <w:rFonts w:ascii="Trebuchet MS" w:hAnsi="Trebuchet MS" w:cs="Arial"/>
    </w:rPr>
  </w:style>
  <w:style w:type="character" w:customStyle="1" w:styleId="FooterChar">
    <w:name w:val="Footer Char"/>
    <w:basedOn w:val="DefaultParagraphFont"/>
    <w:link w:val="Footer"/>
    <w:uiPriority w:val="99"/>
    <w:rsid w:val="00141B5A"/>
    <w:rPr>
      <w:rFonts w:ascii="Trebuchet MS" w:hAnsi="Trebuchet MS" w:cs="Arial"/>
    </w:rPr>
  </w:style>
  <w:style w:type="paragraph" w:styleId="Title">
    <w:name w:val="Title"/>
    <w:basedOn w:val="Normal"/>
    <w:next w:val="Normal"/>
    <w:link w:val="TitleChar"/>
    <w:qFormat/>
    <w:rsid w:val="00141B5A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41B5A"/>
    <w:rPr>
      <w:rFonts w:ascii="Trebuchet MS" w:eastAsiaTheme="majorEastAsia" w:hAnsi="Trebuchet MS" w:cstheme="majorBidi"/>
      <w:b/>
      <w:color w:val="000000" w:themeColor="text1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C31C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141B5A"/>
    <w:rPr>
      <w:b/>
      <w:color w:val="7A7A7A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141B5A"/>
    <w:rPr>
      <w:rFonts w:ascii="Trebuchet MS" w:hAnsi="Trebuchet MS" w:cs="Arial"/>
      <w:b/>
      <w:color w:val="7A7A7A"/>
      <w:sz w:val="28"/>
      <w:szCs w:val="24"/>
    </w:rPr>
  </w:style>
  <w:style w:type="table" w:styleId="TableGridLight">
    <w:name w:val="Grid Table Light"/>
    <w:basedOn w:val="TableNormal"/>
    <w:uiPriority w:val="40"/>
    <w:rsid w:val="00141B5A"/>
    <w:pPr>
      <w:spacing w:line="288" w:lineRule="auto"/>
    </w:pPr>
    <w:rPr>
      <w:rFonts w:ascii="Trebuchet MS" w:hAnsi="Trebuchet M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1B5A"/>
    <w:pPr>
      <w:keepLines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5D63C8"/>
    <w:pPr>
      <w:spacing w:before="0"/>
      <w:ind w:left="720"/>
      <w:contextualSpacing/>
    </w:pPr>
  </w:style>
  <w:style w:type="table" w:customStyle="1" w:styleId="TableGrid-headercolumn">
    <w:name w:val="Table Grid - header column"/>
    <w:basedOn w:val="TableGrid"/>
    <w:uiPriority w:val="99"/>
    <w:rsid w:val="00A40515"/>
    <w:tblPr/>
    <w:tblStylePr w:type="firstRow">
      <w:rPr>
        <w:rFonts w:ascii="Trebuchet MS" w:hAnsi="Trebuchet MS"/>
        <w:b w:val="0"/>
        <w:sz w:val="20"/>
      </w:rPr>
      <w:tblPr/>
      <w:tcPr>
        <w:tcBorders>
          <w:top w:val="single" w:sz="4" w:space="0" w:color="000000" w:themeColor="text1"/>
          <w:left w:val="dotted" w:sz="4" w:space="0" w:color="7F7F7F" w:themeColor="text1" w:themeTint="80"/>
          <w:bottom w:val="nil"/>
          <w:right w:val="dotted" w:sz="4" w:space="0" w:color="7F7F7F" w:themeColor="text1" w:themeTint="80"/>
          <w:insideH w:val="single" w:sz="6" w:space="0" w:color="auto"/>
          <w:insideV w:val="dotted" w:sz="4" w:space="0" w:color="7F7F7F" w:themeColor="text1" w:themeTint="80"/>
          <w:tl2br w:val="nil"/>
          <w:tr2bl w:val="nil"/>
        </w:tcBorders>
        <w:shd w:val="solid" w:color="FFFFFF" w:themeColor="background1" w:fill="FFFFFF" w:themeFill="background1"/>
      </w:tcPr>
    </w:tblStylePr>
    <w:tblStylePr w:type="firstCol">
      <w:rPr>
        <w:rFonts w:ascii="Trebuchet MS" w:hAnsi="Trebuchet MS"/>
        <w:b/>
        <w:sz w:val="20"/>
      </w:rPr>
      <w:tblPr/>
      <w:tcPr>
        <w:tcBorders>
          <w:bottom w:val="dotted" w:sz="4" w:space="0" w:color="7F7F7F" w:themeColor="text1" w:themeTint="80"/>
          <w:right w:val="single" w:sz="4" w:space="0" w:color="auto"/>
          <w:insideH w:val="dotted" w:sz="4" w:space="0" w:color="7F7F7F" w:themeColor="text1" w:themeTint="80"/>
          <w:insideV w:val="dotted" w:sz="4" w:space="0" w:color="7F7F7F" w:themeColor="text1" w:themeTint="80"/>
        </w:tcBorders>
        <w:shd w:val="pct15" w:color="auto" w:fill="auto"/>
      </w:tcPr>
    </w:tblStylePr>
    <w:tblStylePr w:type="band1Horz">
      <w:pPr>
        <w:wordWrap/>
        <w:spacing w:beforeLines="0" w:before="100" w:beforeAutospacing="1" w:afterLines="0" w:after="100" w:afterAutospacing="1"/>
      </w:pPr>
      <w:tblPr/>
      <w:tcPr>
        <w:tcBorders>
          <w:top w:val="single" w:sz="4" w:space="0" w:color="000000" w:themeColor="text1"/>
          <w:left w:val="dotted" w:sz="4" w:space="0" w:color="7F7F7F" w:themeColor="text1" w:themeTint="80"/>
          <w:bottom w:val="single" w:sz="4" w:space="0" w:color="000000" w:themeColor="text1"/>
          <w:right w:val="dotted" w:sz="4" w:space="0" w:color="7F7F7F" w:themeColor="text1" w:themeTint="80"/>
          <w:insideH w:val="nil"/>
          <w:insideV w:val="dotted" w:sz="4" w:space="0" w:color="7F7F7F" w:themeColor="text1" w:themeTint="80"/>
          <w:tl2br w:val="nil"/>
          <w:tr2bl w:val="nil"/>
        </w:tcBorders>
      </w:tcPr>
    </w:tblStylePr>
    <w:tblStylePr w:type="band2Horz">
      <w:pPr>
        <w:wordWrap/>
        <w:spacing w:beforeLines="0" w:before="100" w:beforeAutospacing="1" w:afterLines="0" w:after="100" w:afterAutospacing="1"/>
      </w:pPr>
      <w:tblPr/>
      <w:tcPr>
        <w:tcBorders>
          <w:top w:val="single" w:sz="4" w:space="0" w:color="000000" w:themeColor="text1"/>
          <w:left w:val="dotted" w:sz="4" w:space="0" w:color="7F7F7F" w:themeColor="text1" w:themeTint="80"/>
          <w:bottom w:val="single" w:sz="4" w:space="0" w:color="000000" w:themeColor="text1"/>
          <w:right w:val="dotted" w:sz="4" w:space="0" w:color="7F7F7F" w:themeColor="text1" w:themeTint="80"/>
          <w:insideH w:val="nil"/>
          <w:insideV w:val="dotted" w:sz="4" w:space="0" w:color="7F7F7F" w:themeColor="text1" w:themeTint="80"/>
          <w:tl2br w:val="nil"/>
          <w:tr2bl w:val="nil"/>
        </w:tcBorders>
      </w:tcPr>
    </w:tblStylePr>
    <w:tblStylePr w:type="nwCell">
      <w:rPr>
        <w:b/>
      </w:rPr>
      <w:tblPr/>
      <w:tcPr>
        <w:tcBorders>
          <w:top w:val="dotted" w:sz="4" w:space="0" w:color="7F7F7F" w:themeColor="text1" w:themeTint="80"/>
          <w:left w:val="dotted" w:sz="4" w:space="0" w:color="7F7F7F" w:themeColor="text1" w:themeTint="80"/>
          <w:bottom w:val="nil"/>
          <w:right w:val="single" w:sz="4" w:space="0" w:color="000000" w:themeColor="text1"/>
          <w:insideH w:val="nil"/>
          <w:insideV w:val="nil"/>
          <w:tl2br w:val="nil"/>
          <w:tr2bl w:val="nil"/>
        </w:tcBorders>
        <w:shd w:val="pct15" w:color="000000" w:themeColor="text1" w:fill="auto"/>
      </w:tcPr>
    </w:tblStylePr>
  </w:style>
  <w:style w:type="character" w:styleId="Strong">
    <w:name w:val="Strong"/>
    <w:basedOn w:val="DefaultParagraphFont"/>
    <w:uiPriority w:val="22"/>
    <w:qFormat/>
    <w:rsid w:val="006E52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2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DD3D21"/>
    <w:pPr>
      <w:spacing w:before="0" w:after="16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3D2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DD3D21"/>
    <w:rPr>
      <w:vertAlign w:val="superscript"/>
    </w:rPr>
  </w:style>
  <w:style w:type="table" w:customStyle="1" w:styleId="TableGridComplex">
    <w:name w:val="Table Grid Complex"/>
    <w:basedOn w:val="TableGrid"/>
    <w:rsid w:val="00783E1C"/>
    <w:pPr>
      <w:spacing w:before="60" w:after="60"/>
    </w:pPr>
    <w:rPr>
      <w:rFonts w:ascii="Arial Narrow" w:eastAsia="Arial Narrow" w:hAnsi="Arial Narrow" w:cs="Arial Narrow"/>
    </w:rPr>
    <w:tblPr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top w:w="0" w:type="dxa"/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="Tahoma" w:eastAsia="Univers Medium" w:hAnsi="Tahoma" w:cs="Univers Medium"/>
        <w:b/>
        <w:bCs/>
        <w:sz w:val="18"/>
      </w:rPr>
      <w:tblPr/>
      <w:tcPr>
        <w:tcBorders>
          <w:top w:val="single" w:sz="12" w:space="0" w:color="999999"/>
          <w:left w:val="single" w:sz="4" w:space="0" w:color="auto"/>
          <w:bottom w:val="single" w:sz="12" w:space="0" w:color="999999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band1Horz">
      <w:pPr>
        <w:wordWrap/>
        <w:spacing w:beforeLines="0" w:before="100" w:beforeAutospacing="1" w:afterLines="0" w:after="100" w:afterAutospacing="1"/>
      </w:pPr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left w:val="dotted" w:sz="4" w:space="0" w:color="7F7F7F" w:themeColor="text1" w:themeTint="80"/>
          <w:bottom w:val="single" w:sz="8" w:space="0" w:color="999999"/>
          <w:right w:val="dotted" w:sz="4" w:space="0" w:color="7F7F7F" w:themeColor="text1" w:themeTint="80"/>
          <w:insideH w:val="single" w:sz="8" w:space="0" w:color="999999"/>
          <w:insideV w:val="dotted" w:sz="4" w:space="0" w:color="7F7F7F" w:themeColor="text1" w:themeTint="80"/>
          <w:tl2br w:val="nil"/>
          <w:tr2bl w:val="nil"/>
        </w:tcBorders>
      </w:tcPr>
    </w:tblStylePr>
    <w:tblStylePr w:type="band2Horz">
      <w:pPr>
        <w:wordWrap/>
        <w:spacing w:beforeLines="0" w:before="100" w:beforeAutospacing="1" w:afterLines="0" w:after="100" w:afterAutospacing="1"/>
      </w:pPr>
      <w:rPr>
        <w:rFonts w:ascii="Tahoma" w:eastAsia="Tahoma" w:hAnsi="Tahoma" w:cs="Tahoma"/>
        <w:sz w:val="18"/>
        <w:szCs w:val="18"/>
      </w:rPr>
      <w:tblPr/>
      <w:tcPr>
        <w:tcBorders>
          <w:top w:val="nil"/>
          <w:left w:val="dotted" w:sz="4" w:space="0" w:color="7F7F7F" w:themeColor="text1" w:themeTint="80"/>
          <w:bottom w:val="single" w:sz="4" w:space="0" w:color="auto"/>
          <w:right w:val="dotted" w:sz="4" w:space="0" w:color="7F7F7F" w:themeColor="text1" w:themeTint="80"/>
          <w:insideH w:val="nil"/>
          <w:insideV w:val="dotted" w:sz="4" w:space="0" w:color="7F7F7F" w:themeColor="text1" w:themeTint="80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3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gitavit.sharepoint.com/sites/Templates/General/Word%20Templates/Agitavit%20-%20Dok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84992CD92E943917B8867D0B555FA" ma:contentTypeVersion="8" ma:contentTypeDescription="Create a new document." ma:contentTypeScope="" ma:versionID="24cbf5b9d8f3ff52913eede801e8770f">
  <xsd:schema xmlns:xsd="http://www.w3.org/2001/XMLSchema" xmlns:xs="http://www.w3.org/2001/XMLSchema" xmlns:p="http://schemas.microsoft.com/office/2006/metadata/properties" xmlns:ns2="930613ff-649e-4115-bd2c-8ddf077b0de4" targetNamespace="http://schemas.microsoft.com/office/2006/metadata/properties" ma:root="true" ma:fieldsID="e0d40b7f2537a6df5c791ccbe6184e16" ns2:_="">
    <xsd:import namespace="930613ff-649e-4115-bd2c-8ddf077b0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613ff-649e-4115-bd2c-8ddf077b0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E6ADD-B1F4-4A67-BB6A-9447BAB4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A16BCB-F216-41B6-9091-4C9AC64F35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3BB26-F86A-4FB6-B483-36E105CE65D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A212F3-651A-40B3-A7C9-48EC73AF2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613ff-649e-4115-bd2c-8ddf077b0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Agitavit%20-%20Dokument%20-%20Template</Template>
  <TotalTime>5</TotalTime>
  <Pages>2</Pages>
  <Words>85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Agitavit - Document - Template</vt:lpstr>
      <vt:lpstr>Agitavit - Document - Template</vt:lpstr>
    </vt:vector>
  </TitlesOfParts>
  <Company>Agitavit Solutions d.o.o.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Agitavit - Document - Template</dc:title>
  <dc:subject>Subject</dc:subject>
  <dc:creator>Maruška Ozimek</dc:creator>
  <cp:keywords/>
  <cp:lastModifiedBy>Neža Jenko</cp:lastModifiedBy>
  <cp:revision>12</cp:revision>
  <cp:lastPrinted>2021-11-03T04:24:00Z</cp:lastPrinted>
  <dcterms:created xsi:type="dcterms:W3CDTF">2025-03-11T10:34:00Z</dcterms:created>
  <dcterms:modified xsi:type="dcterms:W3CDTF">2025-03-11T10:38:00Z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0x01010009A84992CD92E943917B8867D0B555FA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